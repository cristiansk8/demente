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971B2" w14:textId="77777777" w:rsidR="00DA2869" w:rsidRPr="004D6AB6" w:rsidRDefault="00BA0151" w:rsidP="001E2DEE">
      <w:pPr>
        <w:pStyle w:val="Heading1"/>
        <w:ind w:left="-630"/>
        <w:rPr>
          <w:rFonts w:ascii="Georgia" w:hAnsi="Georgia"/>
          <w:color w:val="0B3118"/>
          <w:sz w:val="22"/>
          <w:szCs w:val="22"/>
        </w:rPr>
      </w:pPr>
      <w:r w:rsidRPr="004D6AB6">
        <w:rPr>
          <w:rFonts w:ascii="Georgia" w:hAnsi="Georgia"/>
          <w:color w:val="0B3118"/>
          <w:sz w:val="22"/>
          <w:szCs w:val="22"/>
        </w:rPr>
        <w:t>Education</w:t>
      </w:r>
    </w:p>
    <w:p w14:paraId="7071B18F" w14:textId="168A73DC" w:rsidR="00AD3522" w:rsidRPr="004D6AB6" w:rsidRDefault="00AD3522" w:rsidP="00DF189C">
      <w:pPr>
        <w:pStyle w:val="DegreeDetails"/>
        <w:spacing w:line="240" w:lineRule="auto"/>
        <w:ind w:left="720" w:hanging="720"/>
        <w:rPr>
          <w:rFonts w:ascii="Georgia" w:hAnsi="Georgia"/>
          <w:color w:val="0B3118"/>
          <w:sz w:val="20"/>
          <w:szCs w:val="20"/>
        </w:rPr>
      </w:pPr>
      <w:r w:rsidRPr="004D6AB6">
        <w:rPr>
          <w:rFonts w:ascii="Georgia" w:hAnsi="Georgia"/>
          <w:color w:val="0B3118"/>
          <w:sz w:val="20"/>
          <w:szCs w:val="20"/>
        </w:rPr>
        <w:t>Ph.D.</w:t>
      </w:r>
      <w:r w:rsidRPr="004D6AB6">
        <w:rPr>
          <w:rFonts w:ascii="Georgia" w:hAnsi="Georgia"/>
          <w:color w:val="0B3118"/>
          <w:sz w:val="20"/>
          <w:szCs w:val="20"/>
        </w:rPr>
        <w:tab/>
      </w:r>
      <w:r w:rsidRPr="004D6AB6">
        <w:rPr>
          <w:rFonts w:ascii="Georgia" w:hAnsi="Georgia"/>
          <w:b/>
          <w:color w:val="0B3118"/>
          <w:sz w:val="20"/>
          <w:szCs w:val="20"/>
        </w:rPr>
        <w:t>Environmental Studies and Policy</w:t>
      </w:r>
      <w:r w:rsidR="00984D3C" w:rsidRPr="004D6AB6">
        <w:rPr>
          <w:rFonts w:ascii="Georgia" w:hAnsi="Georgia"/>
          <w:color w:val="0B3118"/>
          <w:sz w:val="20"/>
          <w:szCs w:val="20"/>
        </w:rPr>
        <w:t>, Leonard and Jane A</w:t>
      </w:r>
      <w:r w:rsidRPr="004D6AB6">
        <w:rPr>
          <w:rFonts w:ascii="Georgia" w:hAnsi="Georgia"/>
          <w:color w:val="0B3118"/>
          <w:sz w:val="20"/>
          <w:szCs w:val="20"/>
        </w:rPr>
        <w:t xml:space="preserve">bess Center for Ecosystem Studies and Policy, </w:t>
      </w:r>
      <w:r w:rsidRPr="004D6AB6">
        <w:rPr>
          <w:rFonts w:ascii="Georgia" w:hAnsi="Georgia"/>
          <w:color w:val="0B3118"/>
          <w:sz w:val="20"/>
          <w:szCs w:val="20"/>
        </w:rPr>
        <w:br/>
        <w:t>University of Miami, 2017-2022</w:t>
      </w:r>
      <w:r w:rsidR="00DF189C" w:rsidRPr="004D6AB6">
        <w:rPr>
          <w:rFonts w:ascii="Georgia" w:hAnsi="Georgia"/>
          <w:color w:val="0B3118"/>
          <w:sz w:val="20"/>
          <w:szCs w:val="20"/>
        </w:rPr>
        <w:br/>
      </w:r>
      <w:r w:rsidRPr="004D6AB6">
        <w:rPr>
          <w:rFonts w:ascii="Georgia" w:hAnsi="Georgia"/>
          <w:i/>
          <w:color w:val="0B3118"/>
          <w:sz w:val="20"/>
          <w:szCs w:val="20"/>
        </w:rPr>
        <w:t xml:space="preserve">Doctoral student focused on </w:t>
      </w:r>
      <w:r w:rsidR="00E8328A" w:rsidRPr="004D6AB6">
        <w:rPr>
          <w:rFonts w:ascii="Georgia" w:hAnsi="Georgia"/>
          <w:i/>
          <w:color w:val="0B3118"/>
          <w:sz w:val="20"/>
          <w:szCs w:val="20"/>
        </w:rPr>
        <w:t xml:space="preserve">environmental policy. Topics of interest: environmental health, </w:t>
      </w:r>
      <w:r w:rsidRPr="004D6AB6">
        <w:rPr>
          <w:rFonts w:ascii="Georgia" w:hAnsi="Georgia"/>
          <w:i/>
          <w:color w:val="0B3118"/>
          <w:sz w:val="20"/>
          <w:szCs w:val="20"/>
        </w:rPr>
        <w:t>water security</w:t>
      </w:r>
      <w:r w:rsidR="00E8328A" w:rsidRPr="004D6AB6">
        <w:rPr>
          <w:rFonts w:ascii="Georgia" w:hAnsi="Georgia"/>
          <w:i/>
          <w:color w:val="0B3118"/>
          <w:sz w:val="20"/>
          <w:szCs w:val="20"/>
        </w:rPr>
        <w:t xml:space="preserve">, waste management, </w:t>
      </w:r>
      <w:r w:rsidRPr="004D6AB6">
        <w:rPr>
          <w:rFonts w:ascii="Georgia" w:hAnsi="Georgia"/>
          <w:i/>
          <w:color w:val="0B3118"/>
          <w:sz w:val="20"/>
          <w:szCs w:val="20"/>
        </w:rPr>
        <w:t>health</w:t>
      </w:r>
      <w:r w:rsidR="00E8328A" w:rsidRPr="004D6AB6">
        <w:rPr>
          <w:rFonts w:ascii="Georgia" w:hAnsi="Georgia"/>
          <w:i/>
          <w:color w:val="0B3118"/>
          <w:sz w:val="20"/>
          <w:szCs w:val="20"/>
        </w:rPr>
        <w:t xml:space="preserve">, and human development. Current Field Sites: Cartagena, Colombia.  </w:t>
      </w:r>
    </w:p>
    <w:p w14:paraId="1DF7FE6C" w14:textId="3407D853" w:rsidR="00DA2869" w:rsidRPr="004D6AB6" w:rsidRDefault="00BA0151" w:rsidP="00DF189C">
      <w:pPr>
        <w:pStyle w:val="DegreeDetails"/>
        <w:spacing w:line="240" w:lineRule="auto"/>
        <w:ind w:left="720" w:hanging="720"/>
        <w:rPr>
          <w:rFonts w:ascii="Georgia" w:hAnsi="Georgia"/>
          <w:color w:val="0B3118"/>
          <w:sz w:val="20"/>
          <w:szCs w:val="20"/>
        </w:rPr>
      </w:pPr>
      <w:r w:rsidRPr="004D6AB6">
        <w:rPr>
          <w:rFonts w:ascii="Georgia" w:hAnsi="Georgia"/>
          <w:color w:val="0B3118"/>
          <w:sz w:val="20"/>
          <w:szCs w:val="20"/>
        </w:rPr>
        <w:t>B.A.</w:t>
      </w:r>
      <w:r w:rsidRPr="004D6AB6">
        <w:rPr>
          <w:rFonts w:ascii="Georgia" w:hAnsi="Georgia"/>
          <w:color w:val="0B3118"/>
          <w:sz w:val="20"/>
          <w:szCs w:val="20"/>
        </w:rPr>
        <w:tab/>
      </w:r>
      <w:sdt>
        <w:sdtPr>
          <w:rPr>
            <w:rFonts w:ascii="Georgia" w:hAnsi="Georgia"/>
            <w:color w:val="0B3118"/>
            <w:sz w:val="20"/>
            <w:szCs w:val="20"/>
          </w:rPr>
          <w:id w:val="17159558"/>
          <w:placeholder>
            <w:docPart w:val="843BA6CD19E7ED4EB32BF9F032A422C6"/>
          </w:placeholder>
        </w:sdtPr>
        <w:sdtEndPr/>
        <w:sdtContent>
          <w:r w:rsidR="00F54605" w:rsidRPr="004D6AB6">
            <w:rPr>
              <w:rFonts w:ascii="Georgia" w:hAnsi="Georgia"/>
              <w:b/>
              <w:color w:val="0B3118"/>
              <w:sz w:val="20"/>
              <w:szCs w:val="20"/>
            </w:rPr>
            <w:t xml:space="preserve">International and Global Studies, </w:t>
          </w:r>
          <w:r w:rsidR="00F54605" w:rsidRPr="004D6AB6">
            <w:rPr>
              <w:rFonts w:ascii="Georgia" w:hAnsi="Georgia"/>
              <w:color w:val="0B3118"/>
              <w:sz w:val="20"/>
              <w:szCs w:val="20"/>
            </w:rPr>
            <w:t>Universi</w:t>
          </w:r>
          <w:r w:rsidR="000C2715" w:rsidRPr="004D6AB6">
            <w:rPr>
              <w:rFonts w:ascii="Georgia" w:hAnsi="Georgia"/>
              <w:color w:val="0B3118"/>
              <w:sz w:val="20"/>
              <w:szCs w:val="20"/>
            </w:rPr>
            <w:t>ty of Central Florida, 2014-2017</w:t>
          </w:r>
        </w:sdtContent>
      </w:sdt>
      <w:r w:rsidR="00DF189C" w:rsidRPr="004D6AB6">
        <w:rPr>
          <w:rFonts w:ascii="Georgia" w:hAnsi="Georgia"/>
          <w:color w:val="0B3118"/>
          <w:sz w:val="20"/>
          <w:szCs w:val="20"/>
        </w:rPr>
        <w:br/>
      </w:r>
      <w:r w:rsidR="00AD3522" w:rsidRPr="004D6AB6">
        <w:rPr>
          <w:rFonts w:ascii="Georgia" w:hAnsi="Georgia"/>
          <w:i/>
          <w:color w:val="0B3118"/>
          <w:sz w:val="20"/>
          <w:szCs w:val="20"/>
        </w:rPr>
        <w:t>Major in</w:t>
      </w:r>
      <w:r w:rsidR="00F54605" w:rsidRPr="004D6AB6">
        <w:rPr>
          <w:rFonts w:ascii="Georgia" w:hAnsi="Georgia"/>
          <w:i/>
          <w:color w:val="0B3118"/>
          <w:sz w:val="20"/>
          <w:szCs w:val="20"/>
        </w:rPr>
        <w:t xml:space="preserve"> International and Global Studies, mi</w:t>
      </w:r>
      <w:r w:rsidR="00AD3522" w:rsidRPr="004D6AB6">
        <w:rPr>
          <w:rFonts w:ascii="Georgia" w:hAnsi="Georgia"/>
          <w:i/>
          <w:color w:val="0B3118"/>
          <w:sz w:val="20"/>
          <w:szCs w:val="20"/>
        </w:rPr>
        <w:t>nor</w:t>
      </w:r>
      <w:r w:rsidR="00F54605" w:rsidRPr="004D6AB6">
        <w:rPr>
          <w:rFonts w:ascii="Georgia" w:hAnsi="Georgia"/>
          <w:i/>
          <w:color w:val="0B3118"/>
          <w:sz w:val="20"/>
          <w:szCs w:val="20"/>
        </w:rPr>
        <w:t xml:space="preserve"> in Biological and Geophysical Environment Studies, a</w:t>
      </w:r>
      <w:r w:rsidR="00AD3522" w:rsidRPr="004D6AB6">
        <w:rPr>
          <w:rFonts w:ascii="Georgia" w:hAnsi="Georgia"/>
          <w:i/>
          <w:color w:val="0B3118"/>
          <w:sz w:val="20"/>
          <w:szCs w:val="20"/>
        </w:rPr>
        <w:t>nd</w:t>
      </w:r>
      <w:r w:rsidR="00F54605" w:rsidRPr="004D6AB6">
        <w:rPr>
          <w:rFonts w:ascii="Georgia" w:hAnsi="Georgia"/>
          <w:i/>
          <w:color w:val="0B3118"/>
          <w:sz w:val="20"/>
          <w:szCs w:val="20"/>
        </w:rPr>
        <w:t xml:space="preserve"> certificate i</w:t>
      </w:r>
      <w:r w:rsidR="004736EB" w:rsidRPr="004D6AB6">
        <w:rPr>
          <w:rFonts w:ascii="Georgia" w:hAnsi="Georgia"/>
          <w:i/>
          <w:color w:val="0B3118"/>
          <w:sz w:val="20"/>
          <w:szCs w:val="20"/>
        </w:rPr>
        <w:t>n Anthropology of Global Health</w:t>
      </w:r>
      <w:r w:rsidR="00F54605" w:rsidRPr="004D6AB6">
        <w:rPr>
          <w:rFonts w:ascii="Georgia" w:hAnsi="Georgia"/>
          <w:i/>
          <w:color w:val="0B3118"/>
          <w:sz w:val="20"/>
          <w:szCs w:val="20"/>
        </w:rPr>
        <w:t>. GPA: 3.97</w:t>
      </w:r>
      <w:r w:rsidR="00AD3522" w:rsidRPr="004D6AB6">
        <w:rPr>
          <w:rFonts w:ascii="Georgia" w:hAnsi="Georgia"/>
          <w:i/>
          <w:color w:val="0B3118"/>
          <w:sz w:val="20"/>
          <w:szCs w:val="20"/>
        </w:rPr>
        <w:t xml:space="preserve">. </w:t>
      </w:r>
      <w:proofErr w:type="gramStart"/>
      <w:r w:rsidR="00AD3522" w:rsidRPr="004D6AB6">
        <w:rPr>
          <w:rFonts w:ascii="Georgia" w:hAnsi="Georgia"/>
          <w:i/>
          <w:color w:val="0B3118"/>
          <w:sz w:val="20"/>
          <w:szCs w:val="20"/>
        </w:rPr>
        <w:t>Summa Cum Laude.</w:t>
      </w:r>
      <w:proofErr w:type="gramEnd"/>
      <w:r w:rsidR="00AD3522" w:rsidRPr="004D6AB6">
        <w:rPr>
          <w:rFonts w:ascii="Georgia" w:hAnsi="Georgia"/>
          <w:i/>
          <w:color w:val="0B3118"/>
          <w:sz w:val="20"/>
          <w:szCs w:val="20"/>
        </w:rPr>
        <w:t xml:space="preserve"> </w:t>
      </w:r>
      <w:r w:rsidR="00F54605" w:rsidRPr="004D6AB6">
        <w:rPr>
          <w:rFonts w:ascii="Georgia" w:hAnsi="Georgia"/>
          <w:i/>
          <w:color w:val="0B3118"/>
          <w:sz w:val="20"/>
          <w:szCs w:val="20"/>
        </w:rPr>
        <w:t xml:space="preserve">  </w:t>
      </w:r>
    </w:p>
    <w:p w14:paraId="62E652D2" w14:textId="7339E651" w:rsidR="00AD3522" w:rsidRPr="004D6AB6" w:rsidRDefault="004736EB" w:rsidP="00DF189C">
      <w:pPr>
        <w:pStyle w:val="DegreeDetails"/>
        <w:spacing w:line="240" w:lineRule="auto"/>
        <w:ind w:left="720" w:hanging="720"/>
        <w:rPr>
          <w:rFonts w:ascii="Georgia" w:hAnsi="Georgia"/>
          <w:color w:val="0B3118"/>
          <w:sz w:val="20"/>
          <w:szCs w:val="20"/>
        </w:rPr>
      </w:pPr>
      <w:r w:rsidRPr="004D6AB6">
        <w:rPr>
          <w:rFonts w:ascii="Georgia" w:hAnsi="Georgia"/>
          <w:i/>
          <w:color w:val="0B3118"/>
          <w:sz w:val="20"/>
          <w:szCs w:val="20"/>
        </w:rPr>
        <w:tab/>
      </w:r>
      <w:r w:rsidRPr="004D6AB6">
        <w:rPr>
          <w:rFonts w:ascii="Georgia" w:hAnsi="Georgia"/>
          <w:b/>
          <w:color w:val="0B3118"/>
          <w:sz w:val="20"/>
          <w:szCs w:val="20"/>
        </w:rPr>
        <w:t>Honors in the Major Candidate</w:t>
      </w:r>
      <w:r w:rsidR="007B7485" w:rsidRPr="004D6AB6">
        <w:rPr>
          <w:rFonts w:ascii="Georgia" w:hAnsi="Georgia"/>
          <w:b/>
          <w:color w:val="0B3118"/>
          <w:sz w:val="20"/>
          <w:szCs w:val="20"/>
        </w:rPr>
        <w:t xml:space="preserve">, </w:t>
      </w:r>
      <w:r w:rsidR="007B7485" w:rsidRPr="004D6AB6">
        <w:rPr>
          <w:rFonts w:ascii="Georgia" w:hAnsi="Georgia"/>
          <w:color w:val="0B3118"/>
          <w:sz w:val="20"/>
          <w:szCs w:val="20"/>
        </w:rPr>
        <w:t>UCF Burnett Honors College</w:t>
      </w:r>
      <w:r w:rsidR="00AD3522" w:rsidRPr="004D6AB6">
        <w:rPr>
          <w:rFonts w:ascii="Georgia" w:hAnsi="Georgia"/>
          <w:color w:val="0B3118"/>
          <w:sz w:val="20"/>
          <w:szCs w:val="20"/>
        </w:rPr>
        <w:t xml:space="preserve">, </w:t>
      </w:r>
      <w:proofErr w:type="gramStart"/>
      <w:r w:rsidR="00AD3522" w:rsidRPr="004D6AB6">
        <w:rPr>
          <w:rFonts w:ascii="Georgia" w:hAnsi="Georgia"/>
          <w:color w:val="0B3118"/>
          <w:sz w:val="20"/>
          <w:szCs w:val="20"/>
        </w:rPr>
        <w:t>2016-2017</w:t>
      </w:r>
      <w:r w:rsidR="00DF189C" w:rsidRPr="004D6AB6">
        <w:rPr>
          <w:rFonts w:ascii="Georgia" w:hAnsi="Georgia"/>
          <w:color w:val="0B3118"/>
          <w:sz w:val="20"/>
          <w:szCs w:val="20"/>
        </w:rPr>
        <w:br/>
      </w:r>
      <w:r w:rsidR="00AD3522" w:rsidRPr="004D6AB6">
        <w:rPr>
          <w:rFonts w:ascii="Georgia" w:hAnsi="Georgia"/>
          <w:i/>
          <w:color w:val="0B3118"/>
          <w:sz w:val="20"/>
          <w:szCs w:val="20"/>
        </w:rPr>
        <w:t>I</w:t>
      </w:r>
      <w:r w:rsidRPr="004D6AB6">
        <w:rPr>
          <w:rFonts w:ascii="Georgia" w:hAnsi="Georgia"/>
          <w:i/>
          <w:color w:val="0B3118"/>
          <w:sz w:val="20"/>
          <w:szCs w:val="20"/>
        </w:rPr>
        <w:t>ndependent</w:t>
      </w:r>
      <w:proofErr w:type="gramEnd"/>
      <w:r w:rsidRPr="004D6AB6">
        <w:rPr>
          <w:rFonts w:ascii="Georgia" w:hAnsi="Georgia"/>
          <w:i/>
          <w:color w:val="0B3118"/>
          <w:sz w:val="20"/>
          <w:szCs w:val="20"/>
        </w:rPr>
        <w:t xml:space="preserve"> </w:t>
      </w:r>
      <w:r w:rsidR="00AD3522" w:rsidRPr="004D6AB6">
        <w:rPr>
          <w:rFonts w:ascii="Georgia" w:hAnsi="Georgia"/>
          <w:i/>
          <w:color w:val="0B3118"/>
          <w:sz w:val="20"/>
          <w:szCs w:val="20"/>
        </w:rPr>
        <w:t>undergraduate thesis</w:t>
      </w:r>
      <w:r w:rsidRPr="004D6AB6">
        <w:rPr>
          <w:rFonts w:ascii="Georgia" w:hAnsi="Georgia"/>
          <w:i/>
          <w:color w:val="0B3118"/>
          <w:sz w:val="20"/>
          <w:szCs w:val="20"/>
        </w:rPr>
        <w:t xml:space="preserve"> focused on waste management in Latin America.</w:t>
      </w:r>
    </w:p>
    <w:p w14:paraId="7849FC12" w14:textId="5BD1D1E3" w:rsidR="00484D14" w:rsidRPr="004D6AB6" w:rsidRDefault="00407C62" w:rsidP="00484D14">
      <w:pPr>
        <w:pStyle w:val="Heading1"/>
        <w:ind w:left="-630"/>
        <w:rPr>
          <w:rFonts w:ascii="Georgia" w:hAnsi="Georgia"/>
          <w:color w:val="0B3118"/>
          <w:sz w:val="22"/>
          <w:szCs w:val="22"/>
        </w:rPr>
      </w:pPr>
      <w:r w:rsidRPr="004D6AB6">
        <w:rPr>
          <w:rFonts w:ascii="Georgia" w:hAnsi="Georgia"/>
          <w:color w:val="0B3118"/>
          <w:sz w:val="22"/>
          <w:szCs w:val="22"/>
        </w:rPr>
        <w:t>Honors and Awards</w:t>
      </w:r>
    </w:p>
    <w:sdt>
      <w:sdtPr>
        <w:rPr>
          <w:rFonts w:ascii="Georgia" w:hAnsi="Georgia"/>
          <w:color w:val="0B3118"/>
          <w:sz w:val="20"/>
          <w:szCs w:val="20"/>
        </w:rPr>
        <w:id w:val="17159559"/>
        <w:placeholder>
          <w:docPart w:val="9FA333447F248A4B9FBD29D183F7C49C"/>
        </w:placeholder>
      </w:sdtPr>
      <w:sdtEndPr/>
      <w:sdtContent>
        <w:p w14:paraId="330F06A0" w14:textId="77777777" w:rsidR="0088587C" w:rsidRPr="004D6AB6" w:rsidRDefault="00524B7F" w:rsidP="0088587C">
          <w:pPr>
            <w:pStyle w:val="ListBullet"/>
            <w:numPr>
              <w:ilvl w:val="0"/>
              <w:numId w:val="0"/>
            </w:numPr>
            <w:spacing w:line="240" w:lineRule="auto"/>
            <w:rPr>
              <w:rFonts w:ascii="Georgia" w:hAnsi="Georgia"/>
              <w:color w:val="0B3118"/>
              <w:sz w:val="20"/>
              <w:szCs w:val="20"/>
            </w:rPr>
          </w:pPr>
          <w:r w:rsidRPr="004D6AB6">
            <w:rPr>
              <w:rFonts w:ascii="Georgia" w:hAnsi="Georgia"/>
              <w:color w:val="0B3118"/>
              <w:sz w:val="20"/>
              <w:szCs w:val="20"/>
            </w:rPr>
            <w:t>UCF President’s Honor Roll and Dean’s List Certificates</w:t>
          </w:r>
        </w:p>
        <w:p w14:paraId="1AB5E03C" w14:textId="17EA4939" w:rsidR="0088587C" w:rsidRPr="004D6AB6" w:rsidRDefault="00524B7F" w:rsidP="0088587C">
          <w:pPr>
            <w:pStyle w:val="ListBullet"/>
            <w:numPr>
              <w:ilvl w:val="0"/>
              <w:numId w:val="0"/>
            </w:numPr>
            <w:spacing w:line="240" w:lineRule="auto"/>
            <w:rPr>
              <w:rFonts w:ascii="Georgia" w:hAnsi="Georgia"/>
              <w:color w:val="0B3118"/>
              <w:sz w:val="20"/>
              <w:szCs w:val="20"/>
            </w:rPr>
          </w:pPr>
          <w:r w:rsidRPr="004D6AB6">
            <w:rPr>
              <w:rFonts w:ascii="Georgia" w:hAnsi="Georgia"/>
              <w:color w:val="0B3118"/>
              <w:sz w:val="20"/>
              <w:szCs w:val="20"/>
            </w:rPr>
            <w:t>UCF Multicultural “Excel</w:t>
          </w:r>
          <w:r w:rsidR="0088587C" w:rsidRPr="004D6AB6">
            <w:rPr>
              <w:rFonts w:ascii="Georgia" w:hAnsi="Georgia"/>
              <w:color w:val="0B3118"/>
              <w:sz w:val="20"/>
              <w:szCs w:val="20"/>
            </w:rPr>
            <w:t>lence In Action” Award Recipient</w:t>
          </w:r>
        </w:p>
        <w:p w14:paraId="12B644B1" w14:textId="4E682F9E" w:rsidR="0088587C" w:rsidRPr="004D6AB6" w:rsidRDefault="00A74EBF" w:rsidP="0088587C">
          <w:pPr>
            <w:pStyle w:val="ListBullet"/>
            <w:numPr>
              <w:ilvl w:val="0"/>
              <w:numId w:val="0"/>
            </w:numPr>
            <w:spacing w:line="240" w:lineRule="auto"/>
            <w:rPr>
              <w:rFonts w:ascii="Georgia" w:hAnsi="Georgia"/>
              <w:color w:val="0B3118"/>
              <w:sz w:val="20"/>
              <w:szCs w:val="20"/>
            </w:rPr>
          </w:pPr>
          <w:sdt>
            <w:sdtPr>
              <w:rPr>
                <w:rFonts w:ascii="Georgia" w:hAnsi="Georgia"/>
                <w:color w:val="0B3118"/>
                <w:sz w:val="20"/>
                <w:szCs w:val="20"/>
              </w:rPr>
              <w:id w:val="17159572"/>
              <w:placeholder>
                <w:docPart w:val="04C46BA38B6F094185F7F47E20327AC9"/>
              </w:placeholder>
            </w:sdtPr>
            <w:sdtEndPr/>
            <w:sdtContent>
              <w:r w:rsidR="00524B7F" w:rsidRPr="004D6AB6">
                <w:rPr>
                  <w:rFonts w:ascii="Georgia" w:hAnsi="Georgia"/>
                  <w:color w:val="0B3118"/>
                  <w:sz w:val="20"/>
                  <w:szCs w:val="20"/>
                </w:rPr>
                <w:t xml:space="preserve">UCF “First Year Scholar” Award Recipient </w:t>
              </w:r>
            </w:sdtContent>
          </w:sdt>
        </w:p>
        <w:p w14:paraId="3B145498" w14:textId="7575E9BA" w:rsidR="0088587C" w:rsidRPr="004D6AB6" w:rsidRDefault="00524B7F" w:rsidP="0088587C">
          <w:pPr>
            <w:pStyle w:val="ListBullet"/>
            <w:numPr>
              <w:ilvl w:val="0"/>
              <w:numId w:val="0"/>
            </w:numPr>
            <w:spacing w:line="240" w:lineRule="auto"/>
            <w:rPr>
              <w:rFonts w:ascii="Georgia" w:hAnsi="Georgia"/>
              <w:color w:val="0B3118"/>
              <w:sz w:val="20"/>
              <w:szCs w:val="20"/>
            </w:rPr>
          </w:pPr>
          <w:r w:rsidRPr="004D6AB6">
            <w:rPr>
              <w:rFonts w:ascii="Georgia" w:hAnsi="Georgia"/>
              <w:color w:val="0B3118"/>
              <w:sz w:val="20"/>
              <w:szCs w:val="20"/>
            </w:rPr>
            <w:t>National Society of Collegiate Scholars Member</w:t>
          </w:r>
        </w:p>
        <w:p w14:paraId="7E38DB52" w14:textId="15FE309A" w:rsidR="00524B7F" w:rsidRPr="004D6AB6" w:rsidRDefault="00A74EBF" w:rsidP="0088587C">
          <w:pPr>
            <w:pStyle w:val="ListBullet"/>
            <w:numPr>
              <w:ilvl w:val="0"/>
              <w:numId w:val="0"/>
            </w:numPr>
            <w:spacing w:line="240" w:lineRule="auto"/>
            <w:rPr>
              <w:rFonts w:ascii="Georgia" w:hAnsi="Georgia"/>
              <w:color w:val="0B3118"/>
              <w:sz w:val="20"/>
              <w:szCs w:val="20"/>
            </w:rPr>
          </w:pPr>
          <w:sdt>
            <w:sdtPr>
              <w:rPr>
                <w:rFonts w:ascii="Georgia" w:hAnsi="Georgia"/>
                <w:color w:val="0B3118"/>
                <w:sz w:val="20"/>
                <w:szCs w:val="20"/>
              </w:rPr>
              <w:id w:val="17159562"/>
              <w:placeholder>
                <w:docPart w:val="247519978537F54999CE28FBF32A5616"/>
              </w:placeholder>
            </w:sdtPr>
            <w:sdtEndPr/>
            <w:sdtContent>
              <w:r w:rsidR="00524B7F" w:rsidRPr="004D6AB6">
                <w:rPr>
                  <w:rFonts w:ascii="Georgia" w:hAnsi="Georgia"/>
                  <w:color w:val="0B3118"/>
                  <w:sz w:val="20"/>
                  <w:szCs w:val="20"/>
                </w:rPr>
                <w:t>Phi Eta Sigma National Honor Society Member</w:t>
              </w:r>
            </w:sdtContent>
          </w:sdt>
        </w:p>
      </w:sdtContent>
    </w:sdt>
    <w:p w14:paraId="3F091581" w14:textId="5A8AC4D6" w:rsidR="00BD78DA" w:rsidRPr="004D6AB6" w:rsidRDefault="00407C62" w:rsidP="00BD78DA">
      <w:pPr>
        <w:pStyle w:val="Heading1"/>
        <w:ind w:left="-630"/>
        <w:rPr>
          <w:rFonts w:ascii="Georgia" w:hAnsi="Georgia"/>
          <w:color w:val="0B3118"/>
          <w:sz w:val="22"/>
          <w:szCs w:val="22"/>
        </w:rPr>
      </w:pPr>
      <w:r w:rsidRPr="004D6AB6">
        <w:rPr>
          <w:rFonts w:ascii="Georgia" w:hAnsi="Georgia"/>
          <w:color w:val="0B3118"/>
          <w:sz w:val="22"/>
          <w:szCs w:val="22"/>
        </w:rPr>
        <w:t>Skills</w:t>
      </w:r>
    </w:p>
    <w:sdt>
      <w:sdtPr>
        <w:rPr>
          <w:rFonts w:ascii="Georgia" w:hAnsi="Georgia"/>
          <w:color w:val="0B3118"/>
          <w:sz w:val="20"/>
          <w:szCs w:val="20"/>
        </w:rPr>
        <w:id w:val="-924957531"/>
        <w:placeholder>
          <w:docPart w:val="A9CD38F7BA9FF6459911ED650112BA9B"/>
        </w:placeholder>
      </w:sdtPr>
      <w:sdtEndPr/>
      <w:sdtContent>
        <w:p w14:paraId="230686B8" w14:textId="77777777" w:rsidR="00BD78DA" w:rsidRPr="004D6AB6" w:rsidRDefault="00BD78DA" w:rsidP="00BD78DA">
          <w:pPr>
            <w:pStyle w:val="ListBullet"/>
            <w:numPr>
              <w:ilvl w:val="0"/>
              <w:numId w:val="0"/>
            </w:numPr>
            <w:spacing w:line="240" w:lineRule="auto"/>
            <w:rPr>
              <w:rFonts w:ascii="Georgia" w:hAnsi="Georgia"/>
              <w:color w:val="0B3118"/>
              <w:sz w:val="20"/>
              <w:szCs w:val="20"/>
            </w:rPr>
          </w:pPr>
          <w:r w:rsidRPr="004D6AB6">
            <w:rPr>
              <w:rFonts w:ascii="Georgia" w:hAnsi="Georgia"/>
              <w:color w:val="0B3118"/>
              <w:sz w:val="20"/>
              <w:szCs w:val="20"/>
            </w:rPr>
            <w:t xml:space="preserve">Trilingual: English, Spanish, Conversational German </w:t>
          </w:r>
        </w:p>
        <w:p w14:paraId="78FF3DAE" w14:textId="5963D68C" w:rsidR="00BD78DA" w:rsidRPr="004D6AB6" w:rsidRDefault="00BD78DA" w:rsidP="00BD78DA">
          <w:pPr>
            <w:pStyle w:val="ListBullet"/>
            <w:numPr>
              <w:ilvl w:val="0"/>
              <w:numId w:val="0"/>
            </w:numPr>
            <w:spacing w:line="240" w:lineRule="auto"/>
            <w:rPr>
              <w:rFonts w:ascii="Georgia" w:hAnsi="Georgia"/>
              <w:color w:val="0B3118"/>
              <w:sz w:val="20"/>
              <w:szCs w:val="20"/>
            </w:rPr>
          </w:pPr>
          <w:r w:rsidRPr="004D6AB6">
            <w:rPr>
              <w:rFonts w:ascii="Georgia" w:hAnsi="Georgia"/>
              <w:color w:val="0B3118"/>
              <w:sz w:val="20"/>
              <w:szCs w:val="20"/>
            </w:rPr>
            <w:t>IBM SPSS Software: Basic Skills</w:t>
          </w:r>
          <w:r w:rsidR="00A74EBF">
            <w:rPr>
              <w:rFonts w:ascii="Georgia" w:hAnsi="Georgia"/>
              <w:color w:val="0B3118"/>
              <w:sz w:val="20"/>
              <w:szCs w:val="20"/>
            </w:rPr>
            <w:br/>
          </w:r>
          <w:bookmarkStart w:id="0" w:name="_GoBack"/>
          <w:bookmarkEnd w:id="0"/>
          <w:r w:rsidR="00A74EBF">
            <w:rPr>
              <w:rFonts w:ascii="Georgia" w:hAnsi="Georgia"/>
              <w:color w:val="0B3118"/>
              <w:sz w:val="20"/>
              <w:szCs w:val="20"/>
            </w:rPr>
            <w:t>SAS Analytics Software: Basic Skills</w:t>
          </w:r>
          <w:r w:rsidR="00A74EBF">
            <w:rPr>
              <w:rFonts w:ascii="Georgia" w:hAnsi="Georgia"/>
              <w:color w:val="0B3118"/>
              <w:sz w:val="20"/>
              <w:szCs w:val="20"/>
            </w:rPr>
            <w:br/>
          </w:r>
          <w:r w:rsidRPr="004D6AB6">
            <w:rPr>
              <w:rFonts w:ascii="Georgia" w:hAnsi="Georgia"/>
              <w:color w:val="0B3118"/>
              <w:sz w:val="20"/>
              <w:szCs w:val="20"/>
            </w:rPr>
            <w:t xml:space="preserve"> </w:t>
          </w:r>
        </w:p>
      </w:sdtContent>
    </w:sdt>
    <w:p w14:paraId="621F34A0" w14:textId="5AEF7AE1" w:rsidR="00484D14" w:rsidRPr="004D6AB6" w:rsidRDefault="00143380" w:rsidP="004F7953">
      <w:pPr>
        <w:pStyle w:val="Heading1"/>
        <w:ind w:left="-630"/>
        <w:rPr>
          <w:rFonts w:ascii="Georgia" w:hAnsi="Georgia"/>
          <w:color w:val="0B3118"/>
          <w:sz w:val="22"/>
          <w:szCs w:val="22"/>
        </w:rPr>
      </w:pPr>
      <w:r w:rsidRPr="004D6AB6">
        <w:rPr>
          <w:rFonts w:ascii="Georgia" w:hAnsi="Georgia"/>
          <w:color w:val="0B3118"/>
          <w:sz w:val="22"/>
          <w:szCs w:val="22"/>
        </w:rPr>
        <w:t>Workshops,</w:t>
      </w:r>
      <w:r w:rsidR="00484D14" w:rsidRPr="004D6AB6">
        <w:rPr>
          <w:rFonts w:ascii="Georgia" w:hAnsi="Georgia"/>
          <w:color w:val="0B3118"/>
          <w:sz w:val="22"/>
          <w:szCs w:val="22"/>
        </w:rPr>
        <w:t xml:space="preserve"> Conferences</w:t>
      </w:r>
      <w:r w:rsidRPr="004D6AB6">
        <w:rPr>
          <w:rFonts w:ascii="Georgia" w:hAnsi="Georgia"/>
          <w:color w:val="0B3118"/>
          <w:sz w:val="22"/>
          <w:szCs w:val="22"/>
        </w:rPr>
        <w:t>, Presentations</w:t>
      </w:r>
      <w:r w:rsidR="00484D14" w:rsidRPr="004D6AB6">
        <w:rPr>
          <w:rFonts w:ascii="Georgia" w:hAnsi="Georgia"/>
          <w:color w:val="0B3118"/>
          <w:sz w:val="22"/>
          <w:szCs w:val="22"/>
        </w:rPr>
        <w:t xml:space="preserve"> </w:t>
      </w:r>
    </w:p>
    <w:p w14:paraId="3B8301F9" w14:textId="5BF0DBD4" w:rsidR="00D43E19" w:rsidRPr="004D6AB6" w:rsidRDefault="00D43E19" w:rsidP="00524B7F">
      <w:pPr>
        <w:pStyle w:val="DegreeDetails"/>
        <w:tabs>
          <w:tab w:val="left" w:pos="900"/>
        </w:tabs>
        <w:spacing w:line="240" w:lineRule="auto"/>
        <w:ind w:left="900" w:hanging="900"/>
        <w:rPr>
          <w:rFonts w:ascii="Georgia" w:hAnsi="Georgia"/>
          <w:color w:val="0B3118"/>
          <w:sz w:val="20"/>
          <w:szCs w:val="20"/>
        </w:rPr>
      </w:pPr>
      <w:r w:rsidRPr="004D6AB6">
        <w:rPr>
          <w:rFonts w:ascii="Georgia" w:hAnsi="Georgia"/>
          <w:color w:val="0B3118"/>
          <w:sz w:val="20"/>
          <w:szCs w:val="20"/>
        </w:rPr>
        <w:t>Mar 2017</w:t>
      </w:r>
      <w:r w:rsidRPr="004D6AB6">
        <w:rPr>
          <w:rFonts w:ascii="Georgia" w:hAnsi="Georgia"/>
          <w:i/>
          <w:color w:val="0B3118"/>
          <w:sz w:val="20"/>
          <w:szCs w:val="20"/>
        </w:rPr>
        <w:tab/>
      </w:r>
      <w:r w:rsidRPr="004D6AB6">
        <w:rPr>
          <w:rFonts w:ascii="Georgia" w:hAnsi="Georgia"/>
          <w:color w:val="0B3118"/>
          <w:sz w:val="20"/>
          <w:szCs w:val="20"/>
        </w:rPr>
        <w:t>Annual Rip Current Symposium, Rosenstiel School of Marine and Atmospheric Science, University of Miami, Key Biscayne, FL.</w:t>
      </w:r>
    </w:p>
    <w:p w14:paraId="092F5139" w14:textId="4E4B0311" w:rsidR="00BB3AA3" w:rsidRPr="004D6AB6" w:rsidRDefault="00BB3AA3" w:rsidP="00524B7F">
      <w:pPr>
        <w:pStyle w:val="DegreeDetails"/>
        <w:tabs>
          <w:tab w:val="left" w:pos="900"/>
        </w:tabs>
        <w:spacing w:line="240" w:lineRule="auto"/>
        <w:ind w:left="900" w:hanging="900"/>
        <w:rPr>
          <w:rFonts w:ascii="Georgia" w:hAnsi="Georgia"/>
          <w:color w:val="0B3118"/>
          <w:sz w:val="20"/>
          <w:szCs w:val="20"/>
        </w:rPr>
      </w:pPr>
      <w:proofErr w:type="gramStart"/>
      <w:r w:rsidRPr="004D6AB6">
        <w:rPr>
          <w:rFonts w:ascii="Georgia" w:hAnsi="Georgia"/>
          <w:color w:val="0B3118"/>
          <w:sz w:val="20"/>
          <w:szCs w:val="20"/>
        </w:rPr>
        <w:t>Apr 2017</w:t>
      </w:r>
      <w:r w:rsidRPr="004D6AB6">
        <w:rPr>
          <w:rFonts w:ascii="Georgia" w:hAnsi="Georgia"/>
          <w:color w:val="0B3118"/>
          <w:sz w:val="20"/>
          <w:szCs w:val="20"/>
        </w:rPr>
        <w:tab/>
        <w:t>Florida Political Science Association Annual Meeting, Florida Gulf Coast University, Fort Meyers, FL.</w:t>
      </w:r>
      <w:proofErr w:type="gramEnd"/>
      <w:r w:rsidRPr="004D6AB6">
        <w:rPr>
          <w:rFonts w:ascii="Georgia" w:hAnsi="Georgia"/>
          <w:color w:val="0B3118"/>
          <w:sz w:val="20"/>
          <w:szCs w:val="20"/>
        </w:rPr>
        <w:t xml:space="preserve"> </w:t>
      </w:r>
    </w:p>
    <w:p w14:paraId="05CAF466" w14:textId="53137195" w:rsidR="00491FB1" w:rsidRPr="004D6AB6" w:rsidRDefault="006D623F" w:rsidP="00524B7F">
      <w:pPr>
        <w:pStyle w:val="DegreeDetails"/>
        <w:tabs>
          <w:tab w:val="left" w:pos="900"/>
        </w:tabs>
        <w:spacing w:line="240" w:lineRule="auto"/>
        <w:ind w:left="720" w:hanging="720"/>
        <w:rPr>
          <w:rFonts w:ascii="Georgia" w:hAnsi="Georgia"/>
          <w:color w:val="0B3118"/>
          <w:sz w:val="20"/>
          <w:szCs w:val="20"/>
        </w:rPr>
      </w:pPr>
      <w:proofErr w:type="gramStart"/>
      <w:r w:rsidRPr="004D6AB6">
        <w:rPr>
          <w:rFonts w:ascii="Georgia" w:hAnsi="Georgia"/>
          <w:color w:val="0B3118"/>
          <w:sz w:val="20"/>
          <w:szCs w:val="20"/>
        </w:rPr>
        <w:t xml:space="preserve">Jul 2017 </w:t>
      </w:r>
      <w:r w:rsidR="00C216A6" w:rsidRPr="004D6AB6">
        <w:rPr>
          <w:rFonts w:ascii="Georgia" w:hAnsi="Georgia"/>
          <w:color w:val="0B3118"/>
          <w:sz w:val="20"/>
          <w:szCs w:val="20"/>
        </w:rPr>
        <w:tab/>
      </w:r>
      <w:r w:rsidR="00D43E19" w:rsidRPr="004D6AB6">
        <w:rPr>
          <w:rFonts w:ascii="Georgia" w:hAnsi="Georgia"/>
          <w:color w:val="0B3118"/>
          <w:sz w:val="20"/>
          <w:szCs w:val="20"/>
        </w:rPr>
        <w:t>Rotary</w:t>
      </w:r>
      <w:r w:rsidR="00F0238B" w:rsidRPr="004D6AB6">
        <w:rPr>
          <w:rFonts w:ascii="Georgia" w:hAnsi="Georgia"/>
          <w:color w:val="0B3118"/>
          <w:sz w:val="20"/>
          <w:szCs w:val="20"/>
        </w:rPr>
        <w:t xml:space="preserve"> Club Meeting District 6990, Davie/Cooper City, FL. (Guest Speaker).</w:t>
      </w:r>
      <w:proofErr w:type="gramEnd"/>
      <w:r w:rsidR="00F0238B" w:rsidRPr="004D6AB6">
        <w:rPr>
          <w:rFonts w:ascii="Georgia" w:hAnsi="Georgia"/>
          <w:color w:val="0B3118"/>
          <w:sz w:val="20"/>
          <w:szCs w:val="20"/>
        </w:rPr>
        <w:t xml:space="preserve">  </w:t>
      </w:r>
      <w:r w:rsidR="00D43E19" w:rsidRPr="004D6AB6">
        <w:rPr>
          <w:rFonts w:ascii="Georgia" w:hAnsi="Georgia"/>
          <w:color w:val="0B3118"/>
          <w:sz w:val="20"/>
          <w:szCs w:val="20"/>
        </w:rPr>
        <w:t xml:space="preserve"> </w:t>
      </w:r>
    </w:p>
    <w:p w14:paraId="42751413" w14:textId="02094C12" w:rsidR="00143380" w:rsidRPr="004D6AB6" w:rsidRDefault="00143380" w:rsidP="00524B7F">
      <w:pPr>
        <w:pStyle w:val="DegreeDetails"/>
        <w:tabs>
          <w:tab w:val="left" w:pos="900"/>
        </w:tabs>
        <w:spacing w:line="240" w:lineRule="auto"/>
        <w:ind w:left="720" w:hanging="720"/>
        <w:rPr>
          <w:rFonts w:ascii="Georgia" w:hAnsi="Georgia"/>
          <w:color w:val="0B3118"/>
          <w:sz w:val="20"/>
          <w:szCs w:val="20"/>
        </w:rPr>
      </w:pPr>
      <w:proofErr w:type="gramStart"/>
      <w:r w:rsidRPr="004D6AB6">
        <w:rPr>
          <w:rFonts w:ascii="Georgia" w:hAnsi="Georgia"/>
          <w:color w:val="0B3118"/>
          <w:sz w:val="20"/>
          <w:szCs w:val="20"/>
        </w:rPr>
        <w:t>Aug 2017</w:t>
      </w:r>
      <w:r w:rsidR="00D43E19" w:rsidRPr="004D6AB6">
        <w:rPr>
          <w:rFonts w:ascii="Georgia" w:hAnsi="Georgia"/>
          <w:color w:val="0B3118"/>
          <w:sz w:val="20"/>
          <w:szCs w:val="20"/>
        </w:rPr>
        <w:tab/>
        <w:t>Household Water Insecurity Experiences (HWISE) Workshop, Northwestern University, Evanston, IL.</w:t>
      </w:r>
      <w:proofErr w:type="gramEnd"/>
    </w:p>
    <w:p w14:paraId="55FBCC93" w14:textId="2BF954D2" w:rsidR="00484D14" w:rsidRPr="004D6AB6" w:rsidRDefault="006D623F" w:rsidP="00524B7F">
      <w:pPr>
        <w:pStyle w:val="DegreeDetails"/>
        <w:spacing w:line="240" w:lineRule="auto"/>
        <w:ind w:left="900" w:hanging="900"/>
        <w:rPr>
          <w:rFonts w:ascii="Georgia" w:hAnsi="Georgia"/>
          <w:color w:val="0B3118"/>
          <w:sz w:val="20"/>
          <w:szCs w:val="20"/>
        </w:rPr>
      </w:pPr>
      <w:r w:rsidRPr="004D6AB6">
        <w:rPr>
          <w:rFonts w:ascii="Georgia" w:hAnsi="Georgia"/>
          <w:color w:val="0B3118"/>
          <w:sz w:val="20"/>
          <w:szCs w:val="20"/>
        </w:rPr>
        <w:t xml:space="preserve">Oct </w:t>
      </w:r>
      <w:r w:rsidR="00143380" w:rsidRPr="004D6AB6">
        <w:rPr>
          <w:rFonts w:ascii="Georgia" w:hAnsi="Georgia"/>
          <w:color w:val="0B3118"/>
          <w:sz w:val="20"/>
          <w:szCs w:val="20"/>
        </w:rPr>
        <w:t>2017</w:t>
      </w:r>
      <w:r w:rsidR="00F0238B" w:rsidRPr="004D6AB6">
        <w:rPr>
          <w:rFonts w:ascii="Georgia" w:hAnsi="Georgia"/>
          <w:color w:val="0B3118"/>
          <w:sz w:val="20"/>
          <w:szCs w:val="20"/>
        </w:rPr>
        <w:tab/>
      </w:r>
      <w:r w:rsidR="00BB3AA3" w:rsidRPr="004D6AB6">
        <w:rPr>
          <w:rFonts w:ascii="Georgia" w:hAnsi="Georgia"/>
          <w:color w:val="0B3118"/>
          <w:sz w:val="20"/>
          <w:szCs w:val="20"/>
        </w:rPr>
        <w:t>Ethnographic Methods Workshop with</w:t>
      </w:r>
      <w:r w:rsidR="003B78DB" w:rsidRPr="004D6AB6">
        <w:rPr>
          <w:rFonts w:ascii="Georgia" w:hAnsi="Georgia"/>
          <w:color w:val="0B3118"/>
          <w:sz w:val="20"/>
          <w:szCs w:val="20"/>
        </w:rPr>
        <w:t xml:space="preserve"> Dr. Re</w:t>
      </w:r>
      <w:r w:rsidR="00984D3C" w:rsidRPr="004D6AB6">
        <w:rPr>
          <w:rFonts w:ascii="Georgia" w:hAnsi="Georgia"/>
          <w:color w:val="0B3118"/>
          <w:sz w:val="20"/>
          <w:szCs w:val="20"/>
        </w:rPr>
        <w:t>nzo Taddei, Leonard and Jayne A</w:t>
      </w:r>
      <w:r w:rsidR="003B78DB" w:rsidRPr="004D6AB6">
        <w:rPr>
          <w:rFonts w:ascii="Georgia" w:hAnsi="Georgia"/>
          <w:color w:val="0B3118"/>
          <w:sz w:val="20"/>
          <w:szCs w:val="20"/>
        </w:rPr>
        <w:t>bess Center,</w:t>
      </w:r>
      <w:r w:rsidR="00BB3AA3" w:rsidRPr="004D6AB6">
        <w:rPr>
          <w:rFonts w:ascii="Georgia" w:hAnsi="Georgia"/>
          <w:color w:val="0B3118"/>
          <w:sz w:val="20"/>
          <w:szCs w:val="20"/>
        </w:rPr>
        <w:t xml:space="preserve"> Coral Gable</w:t>
      </w:r>
      <w:r w:rsidR="00C216A6" w:rsidRPr="004D6AB6">
        <w:rPr>
          <w:rFonts w:ascii="Georgia" w:hAnsi="Georgia"/>
          <w:color w:val="0B3118"/>
          <w:sz w:val="20"/>
          <w:szCs w:val="20"/>
        </w:rPr>
        <w:t>s</w:t>
      </w:r>
      <w:r w:rsidR="00BB3AA3" w:rsidRPr="004D6AB6">
        <w:rPr>
          <w:rFonts w:ascii="Georgia" w:hAnsi="Georgia"/>
          <w:color w:val="0B3118"/>
          <w:sz w:val="20"/>
          <w:szCs w:val="20"/>
        </w:rPr>
        <w:t xml:space="preserve">, FL. </w:t>
      </w:r>
      <w:r w:rsidR="003B78DB" w:rsidRPr="004D6AB6">
        <w:rPr>
          <w:rFonts w:ascii="Georgia" w:hAnsi="Georgia"/>
          <w:color w:val="0B3118"/>
          <w:sz w:val="20"/>
          <w:szCs w:val="20"/>
        </w:rPr>
        <w:t xml:space="preserve">  </w:t>
      </w:r>
    </w:p>
    <w:p w14:paraId="15A90851" w14:textId="1AD61F69" w:rsidR="00AF6FA6" w:rsidRPr="004D6AB6" w:rsidRDefault="00BA0151" w:rsidP="004F7953">
      <w:pPr>
        <w:pStyle w:val="Heading1"/>
        <w:ind w:left="-630"/>
        <w:rPr>
          <w:rFonts w:ascii="Georgia" w:hAnsi="Georgia"/>
          <w:color w:val="0B3118"/>
          <w:sz w:val="22"/>
          <w:szCs w:val="22"/>
        </w:rPr>
      </w:pPr>
      <w:r w:rsidRPr="004D6AB6">
        <w:rPr>
          <w:rFonts w:ascii="Georgia" w:hAnsi="Georgia"/>
          <w:color w:val="0B3118"/>
          <w:sz w:val="22"/>
          <w:szCs w:val="22"/>
        </w:rPr>
        <w:t>E</w:t>
      </w:r>
      <w:r w:rsidR="00484D14" w:rsidRPr="004D6AB6">
        <w:rPr>
          <w:rFonts w:ascii="Georgia" w:hAnsi="Georgia"/>
          <w:color w:val="0B3118"/>
          <w:sz w:val="22"/>
          <w:szCs w:val="22"/>
        </w:rPr>
        <w:t>mployment</w:t>
      </w:r>
      <w:r w:rsidR="00E96D83" w:rsidRPr="004D6AB6">
        <w:rPr>
          <w:rFonts w:ascii="Georgia" w:hAnsi="Georgia"/>
          <w:color w:val="0B3118"/>
          <w:sz w:val="22"/>
          <w:szCs w:val="22"/>
        </w:rPr>
        <w:t xml:space="preserve"> and Volunteer Work </w:t>
      </w:r>
    </w:p>
    <w:tbl>
      <w:tblPr>
        <w:tblStyle w:val="CVDetails"/>
        <w:tblW w:w="5211" w:type="pct"/>
        <w:tblInd w:w="-180" w:type="dxa"/>
        <w:tblLook w:val="04A0" w:firstRow="1" w:lastRow="0" w:firstColumn="1" w:lastColumn="0" w:noHBand="0" w:noVBand="1"/>
      </w:tblPr>
      <w:tblGrid>
        <w:gridCol w:w="7253"/>
        <w:gridCol w:w="386"/>
        <w:gridCol w:w="2783"/>
      </w:tblGrid>
      <w:tr w:rsidR="00CF5441" w:rsidRPr="004D6AB6" w14:paraId="5E6AB97D" w14:textId="77777777" w:rsidTr="00AA096F">
        <w:trPr>
          <w:trHeight w:val="1027"/>
        </w:trPr>
        <w:tc>
          <w:tcPr>
            <w:tcW w:w="3480" w:type="pct"/>
          </w:tcPr>
          <w:p w14:paraId="4A80BB10" w14:textId="73A4A80D" w:rsidR="005F625B" w:rsidRPr="004D6AB6" w:rsidRDefault="00CF5441" w:rsidP="00BD78DA">
            <w:pPr>
              <w:pStyle w:val="ListBullet"/>
              <w:numPr>
                <w:ilvl w:val="0"/>
                <w:numId w:val="0"/>
              </w:numPr>
              <w:tabs>
                <w:tab w:val="clear" w:pos="180"/>
                <w:tab w:val="left" w:pos="540"/>
              </w:tabs>
              <w:spacing w:line="240" w:lineRule="auto"/>
              <w:ind w:left="360" w:hanging="180"/>
              <w:rPr>
                <w:rFonts w:ascii="Georgia" w:hAnsi="Georgia"/>
                <w:b/>
                <w:color w:val="0B3118"/>
                <w:sz w:val="20"/>
                <w:szCs w:val="20"/>
              </w:rPr>
            </w:pPr>
            <w:r w:rsidRPr="004D6AB6">
              <w:rPr>
                <w:rFonts w:ascii="Georgia" w:hAnsi="Georgia"/>
                <w:b/>
                <w:color w:val="0B3118"/>
                <w:sz w:val="20"/>
                <w:szCs w:val="20"/>
              </w:rPr>
              <w:t>Graduate Research and Teaching Assistant</w:t>
            </w:r>
            <w:r w:rsidR="00AA096F" w:rsidRPr="004D6AB6">
              <w:rPr>
                <w:rFonts w:ascii="Georgia" w:hAnsi="Georgia"/>
                <w:b/>
                <w:color w:val="0B3118"/>
                <w:sz w:val="20"/>
                <w:szCs w:val="20"/>
              </w:rPr>
              <w:br/>
            </w:r>
            <w:r w:rsidR="005F625B" w:rsidRPr="004D6AB6">
              <w:rPr>
                <w:rFonts w:ascii="Georgia" w:hAnsi="Georgia"/>
                <w:color w:val="0B3118"/>
                <w:sz w:val="20"/>
                <w:szCs w:val="20"/>
              </w:rPr>
              <w:t>UM Abess Center for Ecosystem Studies and Policy, UM Geography Department</w:t>
            </w:r>
            <w:r w:rsidR="00AA096F" w:rsidRPr="004D6AB6">
              <w:rPr>
                <w:rFonts w:ascii="Georgia" w:hAnsi="Georgia"/>
                <w:b/>
                <w:color w:val="0B3118"/>
                <w:sz w:val="20"/>
                <w:szCs w:val="20"/>
              </w:rPr>
              <w:t xml:space="preserve"> </w:t>
            </w:r>
            <w:r w:rsidR="00AA096F" w:rsidRPr="004D6AB6">
              <w:rPr>
                <w:rFonts w:ascii="Georgia" w:hAnsi="Georgia"/>
                <w:b/>
                <w:color w:val="0B3118"/>
                <w:sz w:val="20"/>
                <w:szCs w:val="20"/>
              </w:rPr>
              <w:br/>
            </w:r>
            <w:r w:rsidR="005F625B" w:rsidRPr="004D6AB6">
              <w:rPr>
                <w:rFonts w:ascii="Georgia" w:hAnsi="Georgia"/>
                <w:color w:val="0B3118"/>
                <w:sz w:val="20"/>
                <w:szCs w:val="20"/>
              </w:rPr>
              <w:t xml:space="preserve">Coral Gables, FL </w:t>
            </w:r>
          </w:p>
          <w:p w14:paraId="07576A72" w14:textId="37B373A5" w:rsidR="00CF5441" w:rsidRPr="004D6AB6" w:rsidRDefault="005F625B" w:rsidP="00BD78DA">
            <w:pPr>
              <w:pStyle w:val="ListBullet"/>
              <w:numPr>
                <w:ilvl w:val="0"/>
                <w:numId w:val="0"/>
              </w:numPr>
              <w:tabs>
                <w:tab w:val="clear" w:pos="180"/>
                <w:tab w:val="left" w:pos="630"/>
              </w:tabs>
              <w:spacing w:line="240" w:lineRule="auto"/>
              <w:ind w:left="630"/>
              <w:rPr>
                <w:rFonts w:ascii="Georgia" w:hAnsi="Georgia"/>
                <w:i/>
                <w:color w:val="0B3118"/>
                <w:sz w:val="20"/>
                <w:szCs w:val="20"/>
              </w:rPr>
            </w:pPr>
            <w:r w:rsidRPr="004D6AB6">
              <w:rPr>
                <w:rFonts w:ascii="Georgia" w:hAnsi="Georgia"/>
                <w:i/>
                <w:color w:val="0B3118"/>
                <w:sz w:val="20"/>
                <w:szCs w:val="20"/>
              </w:rPr>
              <w:lastRenderedPageBreak/>
              <w:t xml:space="preserve">Working under advisor, Dr. Justin Stoler. </w:t>
            </w:r>
          </w:p>
        </w:tc>
        <w:tc>
          <w:tcPr>
            <w:tcW w:w="185" w:type="pct"/>
          </w:tcPr>
          <w:p w14:paraId="3F9B5621" w14:textId="77777777" w:rsidR="00CF5441" w:rsidRPr="004D6AB6" w:rsidRDefault="00CF5441" w:rsidP="004F7953">
            <w:pPr>
              <w:spacing w:line="240" w:lineRule="auto"/>
              <w:rPr>
                <w:rFonts w:ascii="Georgia" w:hAnsi="Georgia"/>
                <w:color w:val="0B3118"/>
                <w:sz w:val="20"/>
                <w:szCs w:val="20"/>
              </w:rPr>
            </w:pPr>
          </w:p>
        </w:tc>
        <w:tc>
          <w:tcPr>
            <w:tcW w:w="1335" w:type="pct"/>
          </w:tcPr>
          <w:p w14:paraId="45440B1A" w14:textId="6ECA6D82" w:rsidR="00CF5441" w:rsidRPr="004D6AB6" w:rsidRDefault="005749FA" w:rsidP="004F7953">
            <w:pPr>
              <w:pStyle w:val="Date"/>
              <w:spacing w:line="240" w:lineRule="auto"/>
              <w:rPr>
                <w:rFonts w:ascii="Georgia" w:hAnsi="Georgia"/>
                <w:color w:val="0B3118"/>
                <w:sz w:val="20"/>
                <w:szCs w:val="20"/>
              </w:rPr>
            </w:pPr>
            <w:r w:rsidRPr="004D6AB6">
              <w:rPr>
                <w:rFonts w:ascii="Georgia" w:hAnsi="Georgia"/>
                <w:color w:val="0B3118"/>
                <w:sz w:val="20"/>
                <w:szCs w:val="20"/>
              </w:rPr>
              <w:t>2017-Present</w:t>
            </w:r>
          </w:p>
        </w:tc>
      </w:tr>
      <w:tr w:rsidR="00DA2869" w:rsidRPr="004D6AB6" w14:paraId="7635AD59" w14:textId="77777777" w:rsidTr="00AA096F">
        <w:trPr>
          <w:trHeight w:val="1081"/>
        </w:trPr>
        <w:tc>
          <w:tcPr>
            <w:tcW w:w="3480" w:type="pct"/>
          </w:tcPr>
          <w:p w14:paraId="42E18A8B" w14:textId="77777777" w:rsidR="006E09DE" w:rsidRPr="004D6AB6" w:rsidRDefault="006E09DE" w:rsidP="00BD78DA">
            <w:pPr>
              <w:pStyle w:val="ListBullet"/>
              <w:numPr>
                <w:ilvl w:val="0"/>
                <w:numId w:val="0"/>
              </w:numPr>
              <w:tabs>
                <w:tab w:val="clear" w:pos="180"/>
                <w:tab w:val="left" w:pos="540"/>
              </w:tabs>
              <w:spacing w:line="240" w:lineRule="auto"/>
              <w:ind w:left="360" w:hanging="180"/>
              <w:rPr>
                <w:rFonts w:ascii="Georgia" w:hAnsi="Georgia"/>
                <w:color w:val="0B3118"/>
                <w:sz w:val="20"/>
                <w:szCs w:val="20"/>
              </w:rPr>
            </w:pPr>
            <w:r w:rsidRPr="004D6AB6">
              <w:rPr>
                <w:rFonts w:ascii="Georgia" w:hAnsi="Georgia"/>
                <w:b/>
                <w:color w:val="0B3118"/>
                <w:sz w:val="20"/>
                <w:szCs w:val="20"/>
              </w:rPr>
              <w:lastRenderedPageBreak/>
              <w:t>Director of Stress Management and Meditation Services</w:t>
            </w:r>
            <w:r w:rsidRPr="004D6AB6">
              <w:rPr>
                <w:rFonts w:ascii="Georgia" w:hAnsi="Georgia"/>
                <w:color w:val="0B3118"/>
                <w:sz w:val="20"/>
                <w:szCs w:val="20"/>
              </w:rPr>
              <w:br/>
              <w:t>UCF Wellness and Health Promotion Services, Orlando, FL</w:t>
            </w:r>
          </w:p>
          <w:p w14:paraId="69D19BFB" w14:textId="01EE8042" w:rsidR="00DA2869" w:rsidRPr="004D6AB6" w:rsidRDefault="006E09DE" w:rsidP="00BD78DA">
            <w:pPr>
              <w:pStyle w:val="ListBullet"/>
              <w:numPr>
                <w:ilvl w:val="0"/>
                <w:numId w:val="0"/>
              </w:numPr>
              <w:tabs>
                <w:tab w:val="clear" w:pos="180"/>
                <w:tab w:val="left" w:pos="5"/>
              </w:tabs>
              <w:spacing w:line="240" w:lineRule="auto"/>
              <w:ind w:left="630"/>
              <w:jc w:val="both"/>
              <w:rPr>
                <w:rFonts w:ascii="Georgia" w:hAnsi="Georgia"/>
                <w:color w:val="0B3118"/>
                <w:sz w:val="20"/>
                <w:szCs w:val="20"/>
              </w:rPr>
            </w:pPr>
            <w:r w:rsidRPr="004D6AB6">
              <w:rPr>
                <w:rFonts w:ascii="Georgia" w:hAnsi="Georgia"/>
                <w:i/>
                <w:color w:val="0B3118"/>
                <w:sz w:val="20"/>
                <w:szCs w:val="20"/>
              </w:rPr>
              <w:t xml:space="preserve">Student advocate for health and wellness at the University of Central Florida. Promoted stress management, </w:t>
            </w:r>
            <w:r w:rsidRPr="004D6AB6">
              <w:rPr>
                <w:rFonts w:ascii="Georgia" w:hAnsi="Georgia"/>
                <w:b/>
                <w:i/>
                <w:color w:val="0B3118"/>
                <w:sz w:val="20"/>
                <w:szCs w:val="20"/>
              </w:rPr>
              <w:t>nutrition</w:t>
            </w:r>
            <w:r w:rsidRPr="004D6AB6">
              <w:rPr>
                <w:rFonts w:ascii="Georgia" w:hAnsi="Georgia"/>
                <w:i/>
                <w:color w:val="0B3118"/>
                <w:sz w:val="20"/>
                <w:szCs w:val="20"/>
              </w:rPr>
              <w:t>, safe alcohol and drug use, and sexual health via group presentations and individual outreach.</w:t>
            </w:r>
          </w:p>
        </w:tc>
        <w:tc>
          <w:tcPr>
            <w:tcW w:w="185" w:type="pct"/>
          </w:tcPr>
          <w:p w14:paraId="2959E199" w14:textId="77777777" w:rsidR="00DA2869" w:rsidRPr="004D6AB6" w:rsidRDefault="00DA2869" w:rsidP="004F7953">
            <w:pPr>
              <w:spacing w:line="240" w:lineRule="auto"/>
              <w:rPr>
                <w:rFonts w:ascii="Georgia" w:hAnsi="Georgia"/>
                <w:color w:val="0B3118"/>
                <w:sz w:val="20"/>
                <w:szCs w:val="20"/>
              </w:rPr>
            </w:pPr>
          </w:p>
        </w:tc>
        <w:tc>
          <w:tcPr>
            <w:tcW w:w="1335" w:type="pct"/>
          </w:tcPr>
          <w:p w14:paraId="6D66C631" w14:textId="45FFBB73" w:rsidR="00570FD6" w:rsidRPr="004D6AB6" w:rsidRDefault="006E09DE" w:rsidP="00E31337">
            <w:pPr>
              <w:pStyle w:val="Date"/>
              <w:spacing w:line="240" w:lineRule="auto"/>
              <w:rPr>
                <w:rFonts w:ascii="Georgia" w:hAnsi="Georgia"/>
                <w:color w:val="0B3118"/>
                <w:sz w:val="20"/>
                <w:szCs w:val="20"/>
              </w:rPr>
            </w:pPr>
            <w:r w:rsidRPr="004D6AB6">
              <w:rPr>
                <w:rFonts w:ascii="Georgia" w:hAnsi="Georgia"/>
                <w:color w:val="0B3118"/>
                <w:sz w:val="20"/>
                <w:szCs w:val="20"/>
              </w:rPr>
              <w:t>2015-2016</w:t>
            </w:r>
          </w:p>
          <w:p w14:paraId="1ACE494D" w14:textId="77777777" w:rsidR="00570FD6" w:rsidRPr="004D6AB6" w:rsidRDefault="00570FD6" w:rsidP="004F7953">
            <w:pPr>
              <w:pStyle w:val="Date"/>
              <w:spacing w:line="240" w:lineRule="auto"/>
              <w:rPr>
                <w:rFonts w:ascii="Georgia" w:hAnsi="Georgia"/>
                <w:color w:val="0B3118"/>
                <w:sz w:val="20"/>
                <w:szCs w:val="20"/>
              </w:rPr>
            </w:pPr>
          </w:p>
          <w:p w14:paraId="78307642" w14:textId="40F3C48A" w:rsidR="00DA2869" w:rsidRPr="004D6AB6" w:rsidRDefault="00DA2869" w:rsidP="00386DB7">
            <w:pPr>
              <w:pStyle w:val="Date"/>
              <w:spacing w:line="240" w:lineRule="auto"/>
              <w:jc w:val="left"/>
              <w:rPr>
                <w:rFonts w:ascii="Georgia" w:hAnsi="Georgia"/>
                <w:color w:val="0B3118"/>
                <w:sz w:val="20"/>
                <w:szCs w:val="20"/>
              </w:rPr>
            </w:pPr>
          </w:p>
        </w:tc>
      </w:tr>
      <w:tr w:rsidR="00386DB7" w:rsidRPr="004D6AB6" w14:paraId="55139417" w14:textId="77777777" w:rsidTr="00AA096F">
        <w:trPr>
          <w:trHeight w:val="1000"/>
        </w:trPr>
        <w:tc>
          <w:tcPr>
            <w:tcW w:w="3480" w:type="pct"/>
          </w:tcPr>
          <w:p w14:paraId="2C384A5C" w14:textId="42B29D35" w:rsidR="005F625B" w:rsidRPr="004D6AB6" w:rsidRDefault="005F625B" w:rsidP="00BD78DA">
            <w:pPr>
              <w:pStyle w:val="ListBullet"/>
              <w:numPr>
                <w:ilvl w:val="0"/>
                <w:numId w:val="0"/>
              </w:numPr>
              <w:tabs>
                <w:tab w:val="clear" w:pos="180"/>
                <w:tab w:val="left" w:pos="360"/>
              </w:tabs>
              <w:spacing w:line="240" w:lineRule="auto"/>
              <w:ind w:left="360" w:hanging="180"/>
              <w:rPr>
                <w:rFonts w:ascii="Georgia" w:hAnsi="Georgia"/>
                <w:color w:val="0B3118"/>
                <w:sz w:val="20"/>
                <w:szCs w:val="20"/>
              </w:rPr>
            </w:pPr>
            <w:r w:rsidRPr="004D6AB6">
              <w:rPr>
                <w:rFonts w:ascii="Georgia" w:hAnsi="Georgia"/>
                <w:b/>
                <w:color w:val="0B3118"/>
                <w:sz w:val="20"/>
                <w:szCs w:val="20"/>
              </w:rPr>
              <w:t>Rotary International Student Ambassador-Switzerland</w:t>
            </w:r>
            <w:r w:rsidRPr="004D6AB6">
              <w:rPr>
                <w:rFonts w:ascii="Georgia" w:hAnsi="Georgia"/>
                <w:color w:val="0B3118"/>
                <w:sz w:val="20"/>
                <w:szCs w:val="20"/>
              </w:rPr>
              <w:br/>
              <w:t xml:space="preserve">Rotary International Organization, District 6990 </w:t>
            </w:r>
          </w:p>
          <w:p w14:paraId="487D1E80" w14:textId="7CE546CA" w:rsidR="00386DB7" w:rsidRPr="004D6AB6" w:rsidRDefault="005F625B" w:rsidP="00BD78DA">
            <w:pPr>
              <w:pStyle w:val="ListBullet"/>
              <w:numPr>
                <w:ilvl w:val="0"/>
                <w:numId w:val="0"/>
              </w:numPr>
              <w:spacing w:line="240" w:lineRule="auto"/>
              <w:ind w:left="630"/>
              <w:rPr>
                <w:rFonts w:ascii="Georgia" w:hAnsi="Georgia"/>
                <w:i/>
                <w:color w:val="0B3118"/>
                <w:sz w:val="20"/>
                <w:szCs w:val="20"/>
              </w:rPr>
            </w:pPr>
            <w:r w:rsidRPr="004D6AB6">
              <w:rPr>
                <w:rFonts w:ascii="Georgia" w:hAnsi="Georgia"/>
                <w:i/>
                <w:color w:val="0B3118"/>
                <w:sz w:val="20"/>
                <w:szCs w:val="20"/>
              </w:rPr>
              <w:t xml:space="preserve">Sponsored Rotary Youth Exchange Student to Canton Aargau, Switzerland. Learned Conversational Standard and Swiss German. </w:t>
            </w:r>
          </w:p>
        </w:tc>
        <w:tc>
          <w:tcPr>
            <w:tcW w:w="185" w:type="pct"/>
          </w:tcPr>
          <w:p w14:paraId="0307EA4C" w14:textId="77777777" w:rsidR="00386DB7" w:rsidRPr="004D6AB6" w:rsidRDefault="00386DB7" w:rsidP="004F7953">
            <w:pPr>
              <w:spacing w:line="240" w:lineRule="auto"/>
              <w:rPr>
                <w:rFonts w:ascii="Georgia" w:hAnsi="Georgia"/>
                <w:color w:val="0B3118"/>
                <w:sz w:val="20"/>
                <w:szCs w:val="20"/>
              </w:rPr>
            </w:pPr>
          </w:p>
        </w:tc>
        <w:tc>
          <w:tcPr>
            <w:tcW w:w="1335" w:type="pct"/>
          </w:tcPr>
          <w:p w14:paraId="61B41842" w14:textId="764F53D4" w:rsidR="00386DB7" w:rsidRPr="004D6AB6" w:rsidRDefault="005F625B" w:rsidP="004F7953">
            <w:pPr>
              <w:pStyle w:val="Date"/>
              <w:spacing w:line="240" w:lineRule="auto"/>
              <w:rPr>
                <w:rFonts w:ascii="Georgia" w:hAnsi="Georgia"/>
                <w:color w:val="0B3118"/>
                <w:sz w:val="20"/>
                <w:szCs w:val="20"/>
              </w:rPr>
            </w:pPr>
            <w:r w:rsidRPr="004D6AB6">
              <w:rPr>
                <w:rFonts w:ascii="Georgia" w:hAnsi="Georgia"/>
                <w:color w:val="0B3118"/>
                <w:sz w:val="20"/>
                <w:szCs w:val="20"/>
              </w:rPr>
              <w:t>2010</w:t>
            </w:r>
            <w:r w:rsidR="00386DB7" w:rsidRPr="004D6AB6">
              <w:rPr>
                <w:rFonts w:ascii="Georgia" w:hAnsi="Georgia"/>
                <w:color w:val="0B3118"/>
                <w:sz w:val="20"/>
                <w:szCs w:val="20"/>
              </w:rPr>
              <w:t>-201</w:t>
            </w:r>
            <w:r w:rsidRPr="004D6AB6">
              <w:rPr>
                <w:rFonts w:ascii="Georgia" w:hAnsi="Georgia"/>
                <w:color w:val="0B3118"/>
                <w:sz w:val="20"/>
                <w:szCs w:val="20"/>
              </w:rPr>
              <w:t>2</w:t>
            </w:r>
          </w:p>
        </w:tc>
      </w:tr>
      <w:tr w:rsidR="00A94830" w:rsidRPr="004D6AB6" w14:paraId="6C047271" w14:textId="77777777" w:rsidTr="00AA096F">
        <w:trPr>
          <w:trHeight w:val="811"/>
        </w:trPr>
        <w:tc>
          <w:tcPr>
            <w:tcW w:w="3480" w:type="pct"/>
          </w:tcPr>
          <w:p w14:paraId="15D927B2" w14:textId="31C6BEA9" w:rsidR="00A94830" w:rsidRPr="004D6AB6" w:rsidRDefault="00A94830" w:rsidP="00BD78DA">
            <w:pPr>
              <w:pStyle w:val="ListBullet"/>
              <w:numPr>
                <w:ilvl w:val="0"/>
                <w:numId w:val="0"/>
              </w:numPr>
              <w:tabs>
                <w:tab w:val="clear" w:pos="180"/>
                <w:tab w:val="left" w:pos="-810"/>
                <w:tab w:val="left" w:pos="270"/>
              </w:tabs>
              <w:spacing w:line="240" w:lineRule="auto"/>
              <w:ind w:left="360" w:hanging="180"/>
              <w:rPr>
                <w:rFonts w:ascii="Georgia" w:hAnsi="Georgia"/>
                <w:b/>
                <w:color w:val="0B3118"/>
                <w:sz w:val="20"/>
                <w:szCs w:val="20"/>
              </w:rPr>
            </w:pPr>
            <w:r w:rsidRPr="004D6AB6">
              <w:rPr>
                <w:rFonts w:ascii="Georgia" w:hAnsi="Georgia"/>
                <w:b/>
                <w:color w:val="0B3118"/>
                <w:sz w:val="20"/>
                <w:szCs w:val="20"/>
              </w:rPr>
              <w:t xml:space="preserve">Event Coordinator </w:t>
            </w:r>
            <w:r w:rsidR="00AA096F" w:rsidRPr="004D6AB6">
              <w:rPr>
                <w:rFonts w:ascii="Georgia" w:hAnsi="Georgia"/>
                <w:b/>
                <w:color w:val="0B3118"/>
                <w:sz w:val="20"/>
                <w:szCs w:val="20"/>
              </w:rPr>
              <w:br/>
            </w:r>
            <w:r w:rsidRPr="004D6AB6">
              <w:rPr>
                <w:rFonts w:ascii="Georgia" w:hAnsi="Georgia"/>
                <w:color w:val="0B3118"/>
                <w:sz w:val="20"/>
                <w:szCs w:val="20"/>
              </w:rPr>
              <w:t>One Inspired Party, Miami, FL</w:t>
            </w:r>
          </w:p>
          <w:p w14:paraId="0B8A7EFD" w14:textId="5D0F7111" w:rsidR="00A94830" w:rsidRPr="004D6AB6" w:rsidRDefault="00A94830" w:rsidP="00BD78DA">
            <w:pPr>
              <w:pStyle w:val="ListBullet"/>
              <w:numPr>
                <w:ilvl w:val="0"/>
                <w:numId w:val="0"/>
              </w:numPr>
              <w:tabs>
                <w:tab w:val="clear" w:pos="180"/>
                <w:tab w:val="left" w:pos="-1350"/>
              </w:tabs>
              <w:spacing w:line="240" w:lineRule="auto"/>
              <w:ind w:left="630"/>
              <w:rPr>
                <w:rFonts w:ascii="Georgia" w:hAnsi="Georgia"/>
                <w:i/>
                <w:color w:val="0B3118"/>
                <w:sz w:val="20"/>
                <w:szCs w:val="20"/>
              </w:rPr>
            </w:pPr>
            <w:r w:rsidRPr="004D6AB6">
              <w:rPr>
                <w:rFonts w:ascii="Georgia" w:hAnsi="Georgia"/>
                <w:i/>
                <w:color w:val="0B3118"/>
                <w:sz w:val="20"/>
                <w:szCs w:val="20"/>
              </w:rPr>
              <w:t xml:space="preserve">Plan and manage large-scale special events in the Miami-Dade county area </w:t>
            </w:r>
          </w:p>
        </w:tc>
        <w:tc>
          <w:tcPr>
            <w:tcW w:w="185" w:type="pct"/>
          </w:tcPr>
          <w:p w14:paraId="5B365CA4" w14:textId="77777777" w:rsidR="00A94830" w:rsidRPr="004D6AB6" w:rsidRDefault="00A94830" w:rsidP="004F7953">
            <w:pPr>
              <w:spacing w:line="240" w:lineRule="auto"/>
              <w:rPr>
                <w:rFonts w:ascii="Georgia" w:hAnsi="Georgia"/>
                <w:color w:val="0B3118"/>
                <w:sz w:val="20"/>
                <w:szCs w:val="20"/>
              </w:rPr>
            </w:pPr>
          </w:p>
        </w:tc>
        <w:tc>
          <w:tcPr>
            <w:tcW w:w="1335" w:type="pct"/>
          </w:tcPr>
          <w:p w14:paraId="4F8CEA46" w14:textId="4573C42D" w:rsidR="00A94830" w:rsidRPr="004D6AB6" w:rsidRDefault="00A94830" w:rsidP="00022255">
            <w:pPr>
              <w:pStyle w:val="Date"/>
              <w:tabs>
                <w:tab w:val="left" w:pos="2313"/>
              </w:tabs>
              <w:spacing w:line="240" w:lineRule="auto"/>
              <w:rPr>
                <w:rFonts w:ascii="Georgia" w:hAnsi="Georgia"/>
                <w:color w:val="0B3118"/>
                <w:sz w:val="20"/>
                <w:szCs w:val="20"/>
              </w:rPr>
            </w:pPr>
            <w:r w:rsidRPr="004D6AB6">
              <w:rPr>
                <w:rFonts w:ascii="Georgia" w:hAnsi="Georgia"/>
                <w:color w:val="0B3118"/>
                <w:sz w:val="20"/>
                <w:szCs w:val="20"/>
              </w:rPr>
              <w:t>2017-Present</w:t>
            </w:r>
          </w:p>
        </w:tc>
      </w:tr>
      <w:tr w:rsidR="00DA2869" w:rsidRPr="004D6AB6" w14:paraId="5B84FF5C" w14:textId="77777777" w:rsidTr="00AA096F">
        <w:trPr>
          <w:trHeight w:val="766"/>
        </w:trPr>
        <w:tc>
          <w:tcPr>
            <w:tcW w:w="3480" w:type="pct"/>
          </w:tcPr>
          <w:p w14:paraId="45B60046" w14:textId="02D9E9A6" w:rsidR="00E1773F" w:rsidRPr="004D6AB6" w:rsidRDefault="00A74EBF" w:rsidP="00BD78DA">
            <w:pPr>
              <w:pStyle w:val="ListBullet"/>
              <w:numPr>
                <w:ilvl w:val="0"/>
                <w:numId w:val="0"/>
              </w:numPr>
              <w:tabs>
                <w:tab w:val="clear" w:pos="180"/>
              </w:tabs>
              <w:spacing w:line="240" w:lineRule="auto"/>
              <w:ind w:left="360" w:hanging="180"/>
              <w:rPr>
                <w:rFonts w:ascii="Georgia" w:hAnsi="Georgia"/>
                <w:color w:val="0B3118"/>
                <w:sz w:val="20"/>
                <w:szCs w:val="20"/>
              </w:rPr>
            </w:pPr>
            <w:sdt>
              <w:sdtPr>
                <w:rPr>
                  <w:rFonts w:ascii="Georgia" w:hAnsi="Georgia"/>
                  <w:b/>
                  <w:color w:val="0B3118"/>
                  <w:sz w:val="20"/>
                  <w:szCs w:val="20"/>
                </w:rPr>
                <w:id w:val="17159682"/>
                <w:placeholder>
                  <w:docPart w:val="035E3BF381213046828C960A5DE387AE"/>
                </w:placeholder>
              </w:sdtPr>
              <w:sdtEndPr/>
              <w:sdtContent>
                <w:r w:rsidR="00BD2E41" w:rsidRPr="004D6AB6">
                  <w:rPr>
                    <w:rFonts w:ascii="Georgia" w:hAnsi="Georgia"/>
                    <w:b/>
                    <w:color w:val="0B3118"/>
                    <w:sz w:val="20"/>
                    <w:szCs w:val="20"/>
                  </w:rPr>
                  <w:t>Volunteer</w:t>
                </w:r>
                <w:r w:rsidR="005749FA" w:rsidRPr="004D6AB6">
                  <w:rPr>
                    <w:rFonts w:ascii="Georgia" w:hAnsi="Georgia"/>
                    <w:b/>
                    <w:color w:val="0B3118"/>
                    <w:sz w:val="20"/>
                    <w:szCs w:val="20"/>
                  </w:rPr>
                  <w:t xml:space="preserve"> </w:t>
                </w:r>
              </w:sdtContent>
            </w:sdt>
            <w:r w:rsidR="00385FC1" w:rsidRPr="004D6AB6">
              <w:rPr>
                <w:rFonts w:ascii="Georgia" w:hAnsi="Georgia"/>
                <w:b/>
                <w:color w:val="0B3118"/>
                <w:sz w:val="20"/>
                <w:szCs w:val="20"/>
              </w:rPr>
              <w:t>- Fundación Amor Alegría y Paz</w:t>
            </w:r>
            <w:r w:rsidR="00E1773F" w:rsidRPr="004D6AB6">
              <w:rPr>
                <w:rFonts w:ascii="Georgia" w:hAnsi="Georgia"/>
                <w:b/>
                <w:color w:val="0B3118"/>
                <w:sz w:val="20"/>
                <w:szCs w:val="20"/>
              </w:rPr>
              <w:br/>
            </w:r>
            <w:r w:rsidR="005749FA" w:rsidRPr="004D6AB6">
              <w:rPr>
                <w:rFonts w:ascii="Georgia" w:hAnsi="Georgia"/>
                <w:color w:val="0B3118"/>
                <w:sz w:val="20"/>
                <w:szCs w:val="20"/>
              </w:rPr>
              <w:t xml:space="preserve">Sucre, Colombia, S.A. </w:t>
            </w:r>
          </w:p>
          <w:p w14:paraId="72354E46" w14:textId="24392CBC" w:rsidR="002D13C8" w:rsidRPr="004D6AB6" w:rsidRDefault="00E1773F" w:rsidP="00BD78DA">
            <w:pPr>
              <w:pStyle w:val="ListBullet"/>
              <w:numPr>
                <w:ilvl w:val="0"/>
                <w:numId w:val="0"/>
              </w:numPr>
              <w:spacing w:line="240" w:lineRule="auto"/>
              <w:ind w:left="630"/>
              <w:rPr>
                <w:rFonts w:ascii="Georgia" w:hAnsi="Georgia"/>
                <w:i/>
                <w:color w:val="0B3118"/>
                <w:sz w:val="20"/>
                <w:szCs w:val="20"/>
              </w:rPr>
            </w:pPr>
            <w:r w:rsidRPr="004D6AB6">
              <w:rPr>
                <w:rFonts w:ascii="Georgia" w:hAnsi="Georgia"/>
                <w:i/>
                <w:color w:val="0B3118"/>
                <w:sz w:val="20"/>
                <w:szCs w:val="20"/>
              </w:rPr>
              <w:t xml:space="preserve">700+ hours </w:t>
            </w:r>
            <w:r w:rsidR="00E22DB3" w:rsidRPr="004D6AB6">
              <w:rPr>
                <w:rFonts w:ascii="Georgia" w:hAnsi="Georgia"/>
                <w:i/>
                <w:color w:val="0B3118"/>
                <w:sz w:val="20"/>
                <w:szCs w:val="20"/>
              </w:rPr>
              <w:t>committed to an organization</w:t>
            </w:r>
            <w:r w:rsidRPr="004D6AB6">
              <w:rPr>
                <w:rFonts w:ascii="Georgia" w:hAnsi="Georgia"/>
                <w:i/>
                <w:color w:val="0B3118"/>
                <w:sz w:val="20"/>
                <w:szCs w:val="20"/>
              </w:rPr>
              <w:t xml:space="preserve"> </w:t>
            </w:r>
            <w:r w:rsidR="00E22DB3" w:rsidRPr="004D6AB6">
              <w:rPr>
                <w:rFonts w:ascii="Georgia" w:hAnsi="Georgia"/>
                <w:i/>
                <w:color w:val="0B3118"/>
                <w:sz w:val="20"/>
                <w:szCs w:val="20"/>
              </w:rPr>
              <w:t>that clothes and feeds</w:t>
            </w:r>
            <w:r w:rsidRPr="004D6AB6">
              <w:rPr>
                <w:rFonts w:ascii="Georgia" w:hAnsi="Georgia"/>
                <w:i/>
                <w:color w:val="0B3118"/>
                <w:sz w:val="20"/>
                <w:szCs w:val="20"/>
              </w:rPr>
              <w:t xml:space="preserve"> </w:t>
            </w:r>
            <w:r w:rsidR="004736EB" w:rsidRPr="004D6AB6">
              <w:rPr>
                <w:rFonts w:ascii="Georgia" w:hAnsi="Georgia"/>
                <w:i/>
                <w:color w:val="0B3118"/>
                <w:sz w:val="20"/>
                <w:szCs w:val="20"/>
              </w:rPr>
              <w:t>underprivileged children daily.</w:t>
            </w:r>
          </w:p>
        </w:tc>
        <w:tc>
          <w:tcPr>
            <w:tcW w:w="185" w:type="pct"/>
          </w:tcPr>
          <w:p w14:paraId="0208D343" w14:textId="77777777" w:rsidR="00DA2869" w:rsidRPr="004D6AB6" w:rsidRDefault="00DA2869" w:rsidP="004F7953">
            <w:pPr>
              <w:spacing w:line="240" w:lineRule="auto"/>
              <w:rPr>
                <w:rFonts w:ascii="Georgia" w:hAnsi="Georgia"/>
                <w:color w:val="0B3118"/>
                <w:sz w:val="20"/>
                <w:szCs w:val="20"/>
              </w:rPr>
            </w:pPr>
          </w:p>
        </w:tc>
        <w:tc>
          <w:tcPr>
            <w:tcW w:w="1335" w:type="pct"/>
          </w:tcPr>
          <w:p w14:paraId="279D6052" w14:textId="77777777" w:rsidR="00DA2869" w:rsidRPr="004D6AB6" w:rsidRDefault="00C9781D" w:rsidP="004F7953">
            <w:pPr>
              <w:pStyle w:val="Date"/>
              <w:spacing w:line="240" w:lineRule="auto"/>
              <w:rPr>
                <w:rFonts w:ascii="Georgia" w:hAnsi="Georgia"/>
                <w:color w:val="0B3118"/>
                <w:sz w:val="20"/>
                <w:szCs w:val="20"/>
              </w:rPr>
            </w:pPr>
            <w:r w:rsidRPr="004D6AB6">
              <w:rPr>
                <w:rFonts w:ascii="Georgia" w:hAnsi="Georgia"/>
                <w:color w:val="0B3118"/>
                <w:sz w:val="20"/>
                <w:szCs w:val="20"/>
              </w:rPr>
              <w:t>2004-Present</w:t>
            </w:r>
          </w:p>
        </w:tc>
      </w:tr>
      <w:tr w:rsidR="005749FA" w:rsidRPr="004D6AB6" w14:paraId="33E088D7" w14:textId="77777777" w:rsidTr="00AA096F">
        <w:trPr>
          <w:trHeight w:val="1018"/>
        </w:trPr>
        <w:sdt>
          <w:sdtPr>
            <w:rPr>
              <w:rFonts w:ascii="Georgia" w:hAnsi="Georgia"/>
              <w:color w:val="0B3118"/>
              <w:sz w:val="20"/>
              <w:szCs w:val="20"/>
            </w:rPr>
            <w:id w:val="17159767"/>
            <w:placeholder>
              <w:docPart w:val="4906221C9A79034BAD6444ADBE61F763"/>
            </w:placeholder>
          </w:sdtPr>
          <w:sdtEndPr/>
          <w:sdtContent>
            <w:tc>
              <w:tcPr>
                <w:tcW w:w="3480" w:type="pct"/>
              </w:tcPr>
              <w:p w14:paraId="723A64B2" w14:textId="4E822F35" w:rsidR="005749FA" w:rsidRPr="004D6AB6" w:rsidRDefault="005749FA" w:rsidP="00BD78DA">
                <w:pPr>
                  <w:pStyle w:val="ListBullet"/>
                  <w:numPr>
                    <w:ilvl w:val="0"/>
                    <w:numId w:val="0"/>
                  </w:numPr>
                  <w:tabs>
                    <w:tab w:val="clear" w:pos="180"/>
                    <w:tab w:val="left" w:pos="540"/>
                  </w:tabs>
                  <w:spacing w:line="240" w:lineRule="auto"/>
                  <w:ind w:left="360" w:hanging="180"/>
                  <w:rPr>
                    <w:rFonts w:ascii="Georgia" w:hAnsi="Georgia"/>
                    <w:b/>
                    <w:color w:val="0B3118"/>
                    <w:sz w:val="20"/>
                    <w:szCs w:val="20"/>
                  </w:rPr>
                </w:pPr>
                <w:r w:rsidRPr="004D6AB6">
                  <w:rPr>
                    <w:rFonts w:ascii="Georgia" w:hAnsi="Georgia"/>
                    <w:b/>
                    <w:color w:val="0B3118"/>
                    <w:sz w:val="20"/>
                    <w:szCs w:val="20"/>
                  </w:rPr>
                  <w:t xml:space="preserve">Volunteer - Nehrling Gardens </w:t>
                </w:r>
                <w:r w:rsidR="00AA096F" w:rsidRPr="004D6AB6">
                  <w:rPr>
                    <w:rFonts w:ascii="Georgia" w:hAnsi="Georgia"/>
                    <w:b/>
                    <w:color w:val="0B3118"/>
                    <w:sz w:val="20"/>
                    <w:szCs w:val="20"/>
                  </w:rPr>
                  <w:br/>
                </w:r>
                <w:r w:rsidRPr="004D6AB6">
                  <w:rPr>
                    <w:rFonts w:ascii="Georgia" w:hAnsi="Georgia"/>
                    <w:color w:val="0B3118"/>
                    <w:sz w:val="20"/>
                    <w:szCs w:val="20"/>
                  </w:rPr>
                  <w:t>Gotha, FL</w:t>
                </w:r>
              </w:p>
              <w:p w14:paraId="4B2140D1" w14:textId="1B06DFB3" w:rsidR="005749FA" w:rsidRPr="004D6AB6" w:rsidRDefault="005749FA" w:rsidP="00BD78DA">
                <w:pPr>
                  <w:pStyle w:val="ListBullet"/>
                  <w:numPr>
                    <w:ilvl w:val="0"/>
                    <w:numId w:val="0"/>
                  </w:numPr>
                  <w:tabs>
                    <w:tab w:val="clear" w:pos="180"/>
                    <w:tab w:val="left" w:pos="-450"/>
                    <w:tab w:val="left" w:pos="0"/>
                    <w:tab w:val="left" w:pos="360"/>
                    <w:tab w:val="left" w:pos="900"/>
                  </w:tabs>
                  <w:spacing w:line="240" w:lineRule="auto"/>
                  <w:ind w:left="630"/>
                  <w:rPr>
                    <w:rFonts w:ascii="Georgia" w:hAnsi="Georgia"/>
                    <w:b/>
                    <w:color w:val="0B3118"/>
                    <w:sz w:val="20"/>
                    <w:szCs w:val="20"/>
                  </w:rPr>
                </w:pPr>
                <w:r w:rsidRPr="004D6AB6">
                  <w:rPr>
                    <w:rFonts w:ascii="Georgia" w:hAnsi="Georgia"/>
                    <w:i/>
                    <w:color w:val="0B3118"/>
                    <w:sz w:val="20"/>
                    <w:szCs w:val="20"/>
                  </w:rPr>
                  <w:t xml:space="preserve">Volunteer at the Nehrling Gardens; Conducted administrative and horticultural work and assisted with children’s educational programs about wildlife and sustainability. </w:t>
                </w:r>
              </w:p>
            </w:tc>
          </w:sdtContent>
        </w:sdt>
        <w:tc>
          <w:tcPr>
            <w:tcW w:w="185" w:type="pct"/>
          </w:tcPr>
          <w:p w14:paraId="55C0658B" w14:textId="77777777" w:rsidR="005749FA" w:rsidRPr="004D6AB6" w:rsidRDefault="005749FA" w:rsidP="004F7953">
            <w:pPr>
              <w:spacing w:line="240" w:lineRule="auto"/>
              <w:rPr>
                <w:rFonts w:ascii="Georgia" w:hAnsi="Georgia"/>
                <w:color w:val="0B3118"/>
                <w:sz w:val="20"/>
                <w:szCs w:val="20"/>
              </w:rPr>
            </w:pPr>
          </w:p>
        </w:tc>
        <w:tc>
          <w:tcPr>
            <w:tcW w:w="1335" w:type="pct"/>
          </w:tcPr>
          <w:p w14:paraId="51047A9C" w14:textId="47EE7599" w:rsidR="005749FA" w:rsidRPr="004D6AB6" w:rsidRDefault="005749FA" w:rsidP="004F7953">
            <w:pPr>
              <w:pStyle w:val="Date"/>
              <w:spacing w:line="240" w:lineRule="auto"/>
              <w:rPr>
                <w:rFonts w:ascii="Georgia" w:hAnsi="Georgia"/>
                <w:color w:val="0B3118"/>
                <w:sz w:val="20"/>
                <w:szCs w:val="20"/>
              </w:rPr>
            </w:pPr>
            <w:r w:rsidRPr="004D6AB6">
              <w:rPr>
                <w:rFonts w:ascii="Georgia" w:hAnsi="Georgia"/>
                <w:color w:val="0B3118"/>
                <w:sz w:val="20"/>
                <w:szCs w:val="20"/>
              </w:rPr>
              <w:t>2016</w:t>
            </w:r>
          </w:p>
        </w:tc>
      </w:tr>
      <w:tr w:rsidR="00A94830" w:rsidRPr="004D6AB6" w14:paraId="40F6B5EE" w14:textId="77777777" w:rsidTr="00AA096F">
        <w:trPr>
          <w:trHeight w:val="712"/>
        </w:trPr>
        <w:tc>
          <w:tcPr>
            <w:tcW w:w="3480" w:type="pct"/>
          </w:tcPr>
          <w:sdt>
            <w:sdtPr>
              <w:rPr>
                <w:rFonts w:ascii="Georgia" w:hAnsi="Georgia"/>
                <w:color w:val="0B3118"/>
                <w:sz w:val="20"/>
                <w:szCs w:val="20"/>
              </w:rPr>
              <w:id w:val="17159681"/>
              <w:placeholder>
                <w:docPart w:val="821E7CB5490D634690F8B188EE53D38B"/>
              </w:placeholder>
            </w:sdtPr>
            <w:sdtEndPr/>
            <w:sdtContent>
              <w:p w14:paraId="301878CA" w14:textId="77777777" w:rsidR="00AA096F" w:rsidRPr="004D6AB6" w:rsidRDefault="00A94830" w:rsidP="00BD78DA">
                <w:pPr>
                  <w:pStyle w:val="ListBullet"/>
                  <w:numPr>
                    <w:ilvl w:val="0"/>
                    <w:numId w:val="0"/>
                  </w:numPr>
                  <w:tabs>
                    <w:tab w:val="clear" w:pos="180"/>
                    <w:tab w:val="left" w:pos="540"/>
                  </w:tabs>
                  <w:spacing w:line="240" w:lineRule="auto"/>
                  <w:ind w:left="360" w:hanging="180"/>
                  <w:rPr>
                    <w:rFonts w:ascii="Georgia" w:hAnsi="Georgia"/>
                    <w:color w:val="0B3118"/>
                    <w:sz w:val="20"/>
                    <w:szCs w:val="20"/>
                  </w:rPr>
                </w:pPr>
                <w:r w:rsidRPr="004D6AB6">
                  <w:rPr>
                    <w:rFonts w:ascii="Georgia" w:hAnsi="Georgia"/>
                    <w:b/>
                    <w:color w:val="0B3118"/>
                    <w:sz w:val="20"/>
                    <w:szCs w:val="20"/>
                  </w:rPr>
                  <w:t>Zumba Fitness Instructor</w:t>
                </w:r>
                <w:r w:rsidR="00AA096F" w:rsidRPr="004D6AB6">
                  <w:rPr>
                    <w:rFonts w:ascii="Georgia" w:hAnsi="Georgia"/>
                    <w:color w:val="0B3118"/>
                    <w:sz w:val="20"/>
                    <w:szCs w:val="20"/>
                  </w:rPr>
                  <w:br/>
                </w:r>
                <w:r w:rsidRPr="004D6AB6">
                  <w:rPr>
                    <w:rFonts w:ascii="Georgia" w:hAnsi="Georgia"/>
                    <w:color w:val="0B3118"/>
                    <w:sz w:val="20"/>
                    <w:szCs w:val="20"/>
                  </w:rPr>
                  <w:t>Zumba Basics 1 Certification</w:t>
                </w:r>
              </w:p>
              <w:p w14:paraId="63895C95" w14:textId="35DEB6FF" w:rsidR="00A94830" w:rsidRPr="004D6AB6" w:rsidRDefault="00A94830" w:rsidP="00BD78DA">
                <w:pPr>
                  <w:pStyle w:val="ListBullet"/>
                  <w:numPr>
                    <w:ilvl w:val="0"/>
                    <w:numId w:val="0"/>
                  </w:numPr>
                  <w:tabs>
                    <w:tab w:val="clear" w:pos="180"/>
                    <w:tab w:val="left" w:pos="0"/>
                    <w:tab w:val="left" w:pos="1080"/>
                  </w:tabs>
                  <w:spacing w:line="240" w:lineRule="auto"/>
                  <w:ind w:left="630"/>
                  <w:rPr>
                    <w:rFonts w:ascii="Georgia" w:hAnsi="Georgia"/>
                    <w:color w:val="0B3118"/>
                    <w:sz w:val="20"/>
                    <w:szCs w:val="20"/>
                  </w:rPr>
                </w:pPr>
                <w:r w:rsidRPr="004D6AB6">
                  <w:rPr>
                    <w:rFonts w:ascii="Georgia" w:hAnsi="Georgia"/>
                    <w:i/>
                    <w:color w:val="0B3118"/>
                    <w:sz w:val="20"/>
                    <w:szCs w:val="20"/>
                  </w:rPr>
                  <w:t>Aerobic dance instructor. CPR/AED Certified.</w:t>
                </w:r>
                <w:r w:rsidRPr="004D6AB6">
                  <w:rPr>
                    <w:rFonts w:ascii="Georgia" w:hAnsi="Georgia"/>
                    <w:color w:val="0B3118"/>
                    <w:sz w:val="20"/>
                    <w:szCs w:val="20"/>
                  </w:rPr>
                  <w:t xml:space="preserve"> </w:t>
                </w:r>
              </w:p>
            </w:sdtContent>
          </w:sdt>
        </w:tc>
        <w:tc>
          <w:tcPr>
            <w:tcW w:w="185" w:type="pct"/>
          </w:tcPr>
          <w:p w14:paraId="27B1A822" w14:textId="77777777" w:rsidR="00A94830" w:rsidRPr="004D6AB6" w:rsidRDefault="00A94830" w:rsidP="004F7953">
            <w:pPr>
              <w:spacing w:line="240" w:lineRule="auto"/>
              <w:rPr>
                <w:rFonts w:ascii="Georgia" w:hAnsi="Georgia"/>
                <w:color w:val="0B3118"/>
                <w:sz w:val="20"/>
                <w:szCs w:val="20"/>
              </w:rPr>
            </w:pPr>
          </w:p>
        </w:tc>
        <w:tc>
          <w:tcPr>
            <w:tcW w:w="1335" w:type="pct"/>
          </w:tcPr>
          <w:p w14:paraId="658BD852" w14:textId="244C763E" w:rsidR="00A94830" w:rsidRPr="004D6AB6" w:rsidRDefault="00A94830" w:rsidP="004F7953">
            <w:pPr>
              <w:pStyle w:val="Date"/>
              <w:spacing w:line="240" w:lineRule="auto"/>
              <w:rPr>
                <w:rFonts w:ascii="Georgia" w:hAnsi="Georgia"/>
                <w:color w:val="0B3118"/>
                <w:sz w:val="20"/>
                <w:szCs w:val="20"/>
              </w:rPr>
            </w:pPr>
            <w:r w:rsidRPr="004D6AB6">
              <w:rPr>
                <w:rFonts w:ascii="Georgia" w:hAnsi="Georgia"/>
                <w:color w:val="0B3118"/>
                <w:sz w:val="20"/>
                <w:szCs w:val="20"/>
              </w:rPr>
              <w:t>2014-2017</w:t>
            </w:r>
          </w:p>
        </w:tc>
      </w:tr>
    </w:tbl>
    <w:p w14:paraId="72B5EDAB" w14:textId="77777777" w:rsidR="00004A51" w:rsidRPr="004D6AB6" w:rsidRDefault="00004A51" w:rsidP="004F7953">
      <w:pPr>
        <w:spacing w:line="240" w:lineRule="auto"/>
        <w:rPr>
          <w:color w:val="0B3118"/>
        </w:rPr>
      </w:pPr>
    </w:p>
    <w:sectPr w:rsidR="00004A51" w:rsidRPr="004D6AB6" w:rsidSect="001E2DEE">
      <w:headerReference w:type="default" r:id="rId9"/>
      <w:headerReference w:type="first" r:id="rId10"/>
      <w:pgSz w:w="12880" w:h="16660"/>
      <w:pgMar w:top="1440" w:right="1440" w:bottom="1440" w:left="1440" w:header="50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AF4FAD" w14:textId="77777777" w:rsidR="0088587C" w:rsidRDefault="0088587C">
      <w:pPr>
        <w:spacing w:line="240" w:lineRule="auto"/>
      </w:pPr>
      <w:r>
        <w:separator/>
      </w:r>
    </w:p>
  </w:endnote>
  <w:endnote w:type="continuationSeparator" w:id="0">
    <w:p w14:paraId="5103AD55" w14:textId="77777777" w:rsidR="0088587C" w:rsidRDefault="00885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6BA671" w14:textId="77777777" w:rsidR="0088587C" w:rsidRDefault="0088587C">
      <w:pPr>
        <w:spacing w:line="240" w:lineRule="auto"/>
      </w:pPr>
      <w:r>
        <w:separator/>
      </w:r>
    </w:p>
  </w:footnote>
  <w:footnote w:type="continuationSeparator" w:id="0">
    <w:p w14:paraId="10DAF978" w14:textId="77777777" w:rsidR="0088587C" w:rsidRDefault="008858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0D17F" w14:textId="77777777" w:rsidR="0088587C" w:rsidRPr="00521DBE" w:rsidRDefault="0088587C" w:rsidP="00AF6FA6">
    <w:pPr>
      <w:pStyle w:val="Title"/>
      <w:ind w:right="-702"/>
      <w:rPr>
        <w:color w:val="37302A" w:themeColor="text2"/>
      </w:rPr>
    </w:pPr>
    <w:r w:rsidRPr="00521DBE">
      <w:rPr>
        <w:color w:val="37302A" w:themeColor="text2"/>
      </w:rPr>
      <w:t>Andrea K. Sullivan</w:t>
    </w:r>
  </w:p>
  <w:p w14:paraId="3C91B833" w14:textId="77777777" w:rsidR="0088587C" w:rsidRDefault="0088587C" w:rsidP="00AF6FA6">
    <w:pPr>
      <w:pStyle w:val="Header"/>
      <w:ind w:right="-702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74EBF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60" w:type="dxa"/>
      <w:tblInd w:w="-522" w:type="dxa"/>
      <w:tblLayout w:type="fixed"/>
      <w:tblLook w:val="04A0" w:firstRow="1" w:lastRow="0" w:firstColumn="1" w:lastColumn="0" w:noHBand="0" w:noVBand="1"/>
    </w:tblPr>
    <w:tblGrid>
      <w:gridCol w:w="5493"/>
      <w:gridCol w:w="5667"/>
    </w:tblGrid>
    <w:tr w:rsidR="00C216A6" w14:paraId="214BD5A6" w14:textId="77777777" w:rsidTr="00597480">
      <w:trPr>
        <w:trHeight w:val="1439"/>
      </w:trPr>
      <w:tc>
        <w:tcPr>
          <w:tcW w:w="5493" w:type="dxa"/>
        </w:tcPr>
        <w:p w14:paraId="69D3B384" w14:textId="77777777" w:rsidR="00C216A6" w:rsidRDefault="00C216A6" w:rsidP="00597480">
          <w:pPr>
            <w:ind w:left="-108"/>
          </w:pPr>
          <w:r>
            <w:rPr>
              <w:noProof/>
            </w:rPr>
            <w:drawing>
              <wp:inline distT="0" distB="0" distL="0" distR="0" wp14:anchorId="75501419" wp14:editId="2648775E">
                <wp:extent cx="3505198" cy="1052945"/>
                <wp:effectExtent l="0" t="0" r="63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reen Shot 2017-11-11 at 10.17.5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198" cy="1052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67" w:type="dxa"/>
        </w:tcPr>
        <w:p w14:paraId="799ABCDF" w14:textId="77777777" w:rsidR="00C216A6" w:rsidRPr="00BF5B23" w:rsidRDefault="00C216A6" w:rsidP="00037116">
          <w:pPr>
            <w:pStyle w:val="Organization"/>
            <w:rPr>
              <w:rFonts w:ascii="Georgia" w:hAnsi="Georgia"/>
              <w:color w:val="084021"/>
              <w:sz w:val="32"/>
              <w:szCs w:val="32"/>
            </w:rPr>
          </w:pPr>
          <w:r>
            <w:br/>
          </w:r>
          <w:r w:rsidRPr="00BF5B23">
            <w:rPr>
              <w:rFonts w:ascii="Georgia" w:hAnsi="Georgia"/>
              <w:color w:val="084021"/>
              <w:sz w:val="32"/>
              <w:szCs w:val="32"/>
            </w:rPr>
            <w:t>Andr</w:t>
          </w:r>
          <w:r w:rsidRPr="004D6AB6">
            <w:rPr>
              <w:rFonts w:ascii="Georgia" w:hAnsi="Georgia"/>
              <w:color w:val="0B3118"/>
              <w:sz w:val="32"/>
              <w:szCs w:val="32"/>
            </w:rPr>
            <w:t>e</w:t>
          </w:r>
          <w:r w:rsidRPr="00BF5B23">
            <w:rPr>
              <w:rFonts w:ascii="Georgia" w:hAnsi="Georgia"/>
              <w:color w:val="084021"/>
              <w:sz w:val="32"/>
              <w:szCs w:val="32"/>
            </w:rPr>
            <w:t>a K. Sullivan</w:t>
          </w:r>
        </w:p>
        <w:p w14:paraId="404CA2C2" w14:textId="77777777" w:rsidR="00C216A6" w:rsidRDefault="00C216A6" w:rsidP="00037116">
          <w:pPr>
            <w:pStyle w:val="ContactInformation"/>
            <w:rPr>
              <w:rFonts w:ascii="Georgia" w:hAnsi="Georgia"/>
              <w:color w:val="084021"/>
            </w:rPr>
          </w:pPr>
          <w:r>
            <w:rPr>
              <w:rFonts w:ascii="Georgia" w:hAnsi="Georgia"/>
              <w:color w:val="084021"/>
            </w:rPr>
            <w:t xml:space="preserve">Doctoral Student, Environmental Studies and Policy </w:t>
          </w:r>
        </w:p>
        <w:p w14:paraId="570CCE1B" w14:textId="77777777" w:rsidR="00C216A6" w:rsidRPr="005F5DF6" w:rsidRDefault="00C216A6" w:rsidP="00037116">
          <w:pPr>
            <w:pStyle w:val="ContactInformation"/>
            <w:rPr>
              <w:rFonts w:ascii="Georgia" w:hAnsi="Georgia"/>
              <w:color w:val="084021"/>
            </w:rPr>
          </w:pPr>
          <w:r>
            <w:rPr>
              <w:rFonts w:ascii="Georgia" w:hAnsi="Georgia"/>
              <w:color w:val="084021"/>
            </w:rPr>
            <w:t>Leonard and Jayne Abbess Center for Ecosystem Studies and Policy</w:t>
          </w:r>
          <w:r w:rsidRPr="00A50EB1">
            <w:rPr>
              <w:rFonts w:ascii="Georgia" w:hAnsi="Georgia"/>
              <w:color w:val="084021"/>
            </w:rPr>
            <w:br/>
          </w:r>
          <w:r>
            <w:rPr>
              <w:rFonts w:ascii="Georgia" w:hAnsi="Georgia"/>
              <w:color w:val="084021"/>
            </w:rPr>
            <w:t>+1 (</w:t>
          </w:r>
          <w:r w:rsidRPr="00A50EB1">
            <w:rPr>
              <w:rFonts w:ascii="Georgia" w:hAnsi="Georgia"/>
              <w:color w:val="084021"/>
            </w:rPr>
            <w:t>954</w:t>
          </w:r>
          <w:r>
            <w:rPr>
              <w:rFonts w:ascii="Georgia" w:hAnsi="Georgia"/>
              <w:color w:val="084021"/>
            </w:rPr>
            <w:t>) 591 402</w:t>
          </w:r>
          <w:r w:rsidRPr="00A50EB1">
            <w:rPr>
              <w:rFonts w:ascii="Georgia" w:hAnsi="Georgia"/>
              <w:color w:val="084021"/>
            </w:rPr>
            <w:br/>
            <w:t xml:space="preserve"> </w:t>
          </w:r>
          <w:r>
            <w:rPr>
              <w:rFonts w:ascii="Georgia" w:hAnsi="Georgia"/>
              <w:color w:val="084021"/>
            </w:rPr>
            <w:t>aks136@miami.edu</w:t>
          </w:r>
          <w:r>
            <w:t xml:space="preserve"> </w:t>
          </w:r>
        </w:p>
      </w:tc>
    </w:tr>
  </w:tbl>
  <w:p w14:paraId="542858D7" w14:textId="0661668C" w:rsidR="0088587C" w:rsidRPr="00521DBE" w:rsidRDefault="00561F44" w:rsidP="00597480">
    <w:pPr>
      <w:pStyle w:val="ContactDetails"/>
      <w:ind w:left="-630" w:right="-612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FEB4C89"/>
    <w:multiLevelType w:val="multilevel"/>
    <w:tmpl w:val="B43CF82E"/>
    <w:lvl w:ilvl="0">
      <w:start w:val="1"/>
      <w:numFmt w:val="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8214C1"/>
    <w:multiLevelType w:val="multilevel"/>
    <w:tmpl w:val="B43CF82E"/>
    <w:lvl w:ilvl="0">
      <w:start w:val="1"/>
      <w:numFmt w:val="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F23B65"/>
    <w:multiLevelType w:val="hybridMultilevel"/>
    <w:tmpl w:val="9A3E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7D78E8"/>
    <w:multiLevelType w:val="hybridMultilevel"/>
    <w:tmpl w:val="3E0C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8464E0"/>
    <w:multiLevelType w:val="multilevel"/>
    <w:tmpl w:val="B43CF82E"/>
    <w:lvl w:ilvl="0">
      <w:start w:val="1"/>
      <w:numFmt w:val="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FF508BF"/>
    <w:multiLevelType w:val="multilevel"/>
    <w:tmpl w:val="B43CF82E"/>
    <w:lvl w:ilvl="0">
      <w:start w:val="1"/>
      <w:numFmt w:val="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8FD0E83"/>
    <w:multiLevelType w:val="multilevel"/>
    <w:tmpl w:val="B43CF82E"/>
    <w:lvl w:ilvl="0">
      <w:start w:val="1"/>
      <w:numFmt w:val="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BE153F8"/>
    <w:multiLevelType w:val="multilevel"/>
    <w:tmpl w:val="B43CF82E"/>
    <w:lvl w:ilvl="0">
      <w:start w:val="1"/>
      <w:numFmt w:val="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30B3DA4"/>
    <w:multiLevelType w:val="multilevel"/>
    <w:tmpl w:val="B43CF82E"/>
    <w:lvl w:ilvl="0">
      <w:start w:val="1"/>
      <w:numFmt w:val="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61732F7"/>
    <w:multiLevelType w:val="multilevel"/>
    <w:tmpl w:val="B43CF82E"/>
    <w:lvl w:ilvl="0">
      <w:start w:val="1"/>
      <w:numFmt w:val="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5FC3263"/>
    <w:multiLevelType w:val="multilevel"/>
    <w:tmpl w:val="B43CF82E"/>
    <w:lvl w:ilvl="0">
      <w:start w:val="1"/>
      <w:numFmt w:val="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8DD440F"/>
    <w:multiLevelType w:val="multilevel"/>
    <w:tmpl w:val="B43CF82E"/>
    <w:lvl w:ilvl="0">
      <w:start w:val="1"/>
      <w:numFmt w:val="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426148C"/>
    <w:multiLevelType w:val="hybridMultilevel"/>
    <w:tmpl w:val="C8D6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7"/>
  </w:num>
  <w:num w:numId="12">
    <w:abstractNumId w:val="19"/>
  </w:num>
  <w:num w:numId="13">
    <w:abstractNumId w:val="13"/>
  </w:num>
  <w:num w:numId="14">
    <w:abstractNumId w:val="9"/>
  </w:num>
  <w:num w:numId="15">
    <w:abstractNumId w:val="20"/>
  </w:num>
  <w:num w:numId="16">
    <w:abstractNumId w:val="16"/>
  </w:num>
  <w:num w:numId="17">
    <w:abstractNumId w:val="15"/>
  </w:num>
  <w:num w:numId="18">
    <w:abstractNumId w:val="8"/>
  </w:num>
  <w:num w:numId="19">
    <w:abstractNumId w:val="12"/>
  </w:num>
  <w:num w:numId="20">
    <w:abstractNumId w:val="10"/>
  </w:num>
  <w:num w:numId="21">
    <w:abstractNumId w:val="1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F54605"/>
    <w:rsid w:val="00001179"/>
    <w:rsid w:val="00004A51"/>
    <w:rsid w:val="00022255"/>
    <w:rsid w:val="000833AD"/>
    <w:rsid w:val="000920FB"/>
    <w:rsid w:val="000C2715"/>
    <w:rsid w:val="000C7ACC"/>
    <w:rsid w:val="0010396C"/>
    <w:rsid w:val="001068BB"/>
    <w:rsid w:val="00143380"/>
    <w:rsid w:val="00144D26"/>
    <w:rsid w:val="001B1AFA"/>
    <w:rsid w:val="001C007C"/>
    <w:rsid w:val="001E2DEE"/>
    <w:rsid w:val="00215903"/>
    <w:rsid w:val="00296AFA"/>
    <w:rsid w:val="002B644D"/>
    <w:rsid w:val="002D13C8"/>
    <w:rsid w:val="002E0C26"/>
    <w:rsid w:val="002E74EA"/>
    <w:rsid w:val="003352BC"/>
    <w:rsid w:val="00346584"/>
    <w:rsid w:val="00361B2E"/>
    <w:rsid w:val="00385FC1"/>
    <w:rsid w:val="00386DB7"/>
    <w:rsid w:val="003B4C4D"/>
    <w:rsid w:val="003B74BD"/>
    <w:rsid w:val="003B78DB"/>
    <w:rsid w:val="00407C62"/>
    <w:rsid w:val="0044049F"/>
    <w:rsid w:val="00452E20"/>
    <w:rsid w:val="004736EB"/>
    <w:rsid w:val="00484D14"/>
    <w:rsid w:val="00491FB1"/>
    <w:rsid w:val="004D6AB6"/>
    <w:rsid w:val="004E362B"/>
    <w:rsid w:val="004F7953"/>
    <w:rsid w:val="005212FD"/>
    <w:rsid w:val="00521DBE"/>
    <w:rsid w:val="00524B7F"/>
    <w:rsid w:val="00561F44"/>
    <w:rsid w:val="00570FD6"/>
    <w:rsid w:val="005749FA"/>
    <w:rsid w:val="00597480"/>
    <w:rsid w:val="005E6632"/>
    <w:rsid w:val="005F625B"/>
    <w:rsid w:val="005F6C79"/>
    <w:rsid w:val="00617D1F"/>
    <w:rsid w:val="0063606D"/>
    <w:rsid w:val="00651D1A"/>
    <w:rsid w:val="006D623F"/>
    <w:rsid w:val="006E09DE"/>
    <w:rsid w:val="0072496F"/>
    <w:rsid w:val="007B7485"/>
    <w:rsid w:val="007C4B02"/>
    <w:rsid w:val="007E68A6"/>
    <w:rsid w:val="00856047"/>
    <w:rsid w:val="0088587C"/>
    <w:rsid w:val="008A699C"/>
    <w:rsid w:val="008D616B"/>
    <w:rsid w:val="009312B9"/>
    <w:rsid w:val="0095321C"/>
    <w:rsid w:val="00954FCF"/>
    <w:rsid w:val="00984D3C"/>
    <w:rsid w:val="00A10997"/>
    <w:rsid w:val="00A74EBF"/>
    <w:rsid w:val="00A94830"/>
    <w:rsid w:val="00AA096F"/>
    <w:rsid w:val="00AD3522"/>
    <w:rsid w:val="00AF6FA6"/>
    <w:rsid w:val="00B3282A"/>
    <w:rsid w:val="00BA0151"/>
    <w:rsid w:val="00BB3AA3"/>
    <w:rsid w:val="00BD2E41"/>
    <w:rsid w:val="00BD78DA"/>
    <w:rsid w:val="00C216A6"/>
    <w:rsid w:val="00C847E6"/>
    <w:rsid w:val="00C9781D"/>
    <w:rsid w:val="00CF5441"/>
    <w:rsid w:val="00D43E19"/>
    <w:rsid w:val="00D55202"/>
    <w:rsid w:val="00D82EA6"/>
    <w:rsid w:val="00DA2869"/>
    <w:rsid w:val="00DB6667"/>
    <w:rsid w:val="00DE241F"/>
    <w:rsid w:val="00DF189C"/>
    <w:rsid w:val="00E1773F"/>
    <w:rsid w:val="00E22DB3"/>
    <w:rsid w:val="00E31337"/>
    <w:rsid w:val="00E8328A"/>
    <w:rsid w:val="00E938C2"/>
    <w:rsid w:val="00E96D83"/>
    <w:rsid w:val="00EF7729"/>
    <w:rsid w:val="00F0238B"/>
    <w:rsid w:val="00F27CDB"/>
    <w:rsid w:val="00F5414F"/>
    <w:rsid w:val="00F54605"/>
    <w:rsid w:val="00F60732"/>
    <w:rsid w:val="00F61CD3"/>
    <w:rsid w:val="00FD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27F5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9E8E5C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E8E5C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E8E5C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E462D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9E8E5C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37302A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37302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9E8E5C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9E8E5C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37302A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9E8E5C" w:themeColor="accent1" w:shadow="1"/>
        <w:left w:val="single" w:sz="2" w:space="10" w:color="9E8E5C" w:themeColor="accent1" w:shadow="1"/>
        <w:bottom w:val="single" w:sz="2" w:space="10" w:color="9E8E5C" w:themeColor="accent1" w:shadow="1"/>
        <w:right w:val="single" w:sz="2" w:space="10" w:color="9E8E5C" w:themeColor="accent1" w:shadow="1"/>
      </w:pBdr>
      <w:ind w:left="1152" w:right="1152"/>
    </w:pPr>
    <w:rPr>
      <w:i/>
      <w:iCs/>
      <w:color w:val="9E8E5C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9E8E5C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9E8E5C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9E8E5C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E462D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E462D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9E8E5C" w:themeColor="accent1"/>
      </w:pBdr>
      <w:spacing w:before="200" w:after="280"/>
      <w:ind w:left="936" w:right="936"/>
    </w:pPr>
    <w:rPr>
      <w:b/>
      <w:bCs/>
      <w:i/>
      <w:iCs/>
      <w:color w:val="9E8E5C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9E8E5C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766A45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954FCF"/>
  </w:style>
  <w:style w:type="character" w:customStyle="1" w:styleId="highlight">
    <w:name w:val="highlight"/>
    <w:basedOn w:val="DefaultParagraphFont"/>
    <w:rsid w:val="00954FCF"/>
  </w:style>
  <w:style w:type="paragraph" w:customStyle="1" w:styleId="Organization">
    <w:name w:val="Organization"/>
    <w:basedOn w:val="Normal"/>
    <w:rsid w:val="00C216A6"/>
    <w:pPr>
      <w:spacing w:line="240" w:lineRule="auto"/>
      <w:jc w:val="right"/>
    </w:pPr>
    <w:rPr>
      <w:rFonts w:asciiTheme="majorHAnsi" w:eastAsiaTheme="majorEastAsia" w:hAnsiTheme="majorHAnsi" w:cstheme="majorBidi"/>
      <w:color w:val="D0CCB9" w:themeColor="background2"/>
      <w:sz w:val="36"/>
    </w:rPr>
  </w:style>
  <w:style w:type="paragraph" w:customStyle="1" w:styleId="ContactInformation">
    <w:name w:val="Contact Information"/>
    <w:basedOn w:val="Normal"/>
    <w:rsid w:val="00C216A6"/>
    <w:pPr>
      <w:spacing w:before="40" w:line="220" w:lineRule="atLeast"/>
      <w:jc w:val="right"/>
    </w:pPr>
    <w:rPr>
      <w:color w:val="D0CCB9" w:themeColor="background2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9E8E5C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E8E5C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E8E5C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E462D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9E8E5C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37302A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37302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9E8E5C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9E8E5C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37302A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9E8E5C" w:themeColor="accent1" w:shadow="1"/>
        <w:left w:val="single" w:sz="2" w:space="10" w:color="9E8E5C" w:themeColor="accent1" w:shadow="1"/>
        <w:bottom w:val="single" w:sz="2" w:space="10" w:color="9E8E5C" w:themeColor="accent1" w:shadow="1"/>
        <w:right w:val="single" w:sz="2" w:space="10" w:color="9E8E5C" w:themeColor="accent1" w:shadow="1"/>
      </w:pBdr>
      <w:ind w:left="1152" w:right="1152"/>
    </w:pPr>
    <w:rPr>
      <w:i/>
      <w:iCs/>
      <w:color w:val="9E8E5C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9E8E5C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9E8E5C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9E8E5C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E462D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E462D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9E8E5C" w:themeColor="accent1"/>
      </w:pBdr>
      <w:spacing w:before="200" w:after="280"/>
      <w:ind w:left="936" w:right="936"/>
    </w:pPr>
    <w:rPr>
      <w:b/>
      <w:bCs/>
      <w:i/>
      <w:iCs/>
      <w:color w:val="9E8E5C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9E8E5C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766A45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954FCF"/>
  </w:style>
  <w:style w:type="character" w:customStyle="1" w:styleId="highlight">
    <w:name w:val="highlight"/>
    <w:basedOn w:val="DefaultParagraphFont"/>
    <w:rsid w:val="00954FCF"/>
  </w:style>
  <w:style w:type="paragraph" w:customStyle="1" w:styleId="Organization">
    <w:name w:val="Organization"/>
    <w:basedOn w:val="Normal"/>
    <w:rsid w:val="00C216A6"/>
    <w:pPr>
      <w:spacing w:line="240" w:lineRule="auto"/>
      <w:jc w:val="right"/>
    </w:pPr>
    <w:rPr>
      <w:rFonts w:asciiTheme="majorHAnsi" w:eastAsiaTheme="majorEastAsia" w:hAnsiTheme="majorHAnsi" w:cstheme="majorBidi"/>
      <w:color w:val="D0CCB9" w:themeColor="background2"/>
      <w:sz w:val="36"/>
    </w:rPr>
  </w:style>
  <w:style w:type="paragraph" w:customStyle="1" w:styleId="ContactInformation">
    <w:name w:val="Contact Information"/>
    <w:basedOn w:val="Normal"/>
    <w:rsid w:val="00C216A6"/>
    <w:pPr>
      <w:spacing w:before="40" w:line="220" w:lineRule="atLeast"/>
      <w:jc w:val="right"/>
    </w:pPr>
    <w:rPr>
      <w:color w:val="D0CCB9" w:themeColor="background2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7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3BA6CD19E7ED4EB32BF9F032A42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6DA08-625F-CA40-991B-7A9E5FAE1AED}"/>
      </w:docPartPr>
      <w:docPartBody>
        <w:p w:rsidR="0031425E" w:rsidRDefault="0031425E">
          <w:pPr>
            <w:pStyle w:val="843BA6CD19E7ED4EB32BF9F032A422C6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035E3BF381213046828C960A5DE38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D4ADF-1720-0040-BAFD-F9E39277857A}"/>
      </w:docPartPr>
      <w:docPartBody>
        <w:p w:rsidR="0031425E" w:rsidRDefault="0031425E">
          <w:pPr>
            <w:pStyle w:val="035E3BF381213046828C960A5DE387AE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4906221C9A79034BAD6444ADBE61F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74036-BC14-284F-A159-67F2729383BB}"/>
      </w:docPartPr>
      <w:docPartBody>
        <w:p w:rsidR="007A7CB6" w:rsidRDefault="007A7CB6" w:rsidP="007A7CB6">
          <w:pPr>
            <w:pStyle w:val="4906221C9A79034BAD6444ADBE61F763"/>
          </w:pPr>
          <w:r>
            <w:t>Duis massa sapien, luctus sed, eleifend quis, semper a, ante.</w:t>
          </w:r>
        </w:p>
      </w:docPartBody>
    </w:docPart>
    <w:docPart>
      <w:docPartPr>
        <w:name w:val="821E7CB5490D634690F8B188EE53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649AF-CD94-9043-B3BB-8C49D49F33D5}"/>
      </w:docPartPr>
      <w:docPartBody>
        <w:p w:rsidR="007A7CB6" w:rsidRDefault="007A7CB6" w:rsidP="007A7CB6">
          <w:pPr>
            <w:pStyle w:val="821E7CB5490D634690F8B188EE53D38B"/>
          </w:pPr>
          <w:r>
            <w:t>Integer eleifend diam eu diam. Nam hendrerit. Nunc id nisi.</w:t>
          </w:r>
        </w:p>
      </w:docPartBody>
    </w:docPart>
    <w:docPart>
      <w:docPartPr>
        <w:name w:val="9FA333447F248A4B9FBD29D183F7C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688D5-18BA-1B45-B4F7-567E426060EE}"/>
      </w:docPartPr>
      <w:docPartBody>
        <w:p w:rsidR="007A7CB6" w:rsidRDefault="007A7CB6" w:rsidP="007A7CB6">
          <w:pPr>
            <w:pStyle w:val="9FA333447F248A4B9FBD29D183F7C49C"/>
          </w:pPr>
          <w:r>
            <w:t xml:space="preserve">Etiam cursus suscipit enim. Nulla facilisi. </w:t>
          </w:r>
        </w:p>
      </w:docPartBody>
    </w:docPart>
    <w:docPart>
      <w:docPartPr>
        <w:name w:val="04C46BA38B6F094185F7F47E20327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11473-1CD1-2640-BDDE-A7BA6A197EE8}"/>
      </w:docPartPr>
      <w:docPartBody>
        <w:p w:rsidR="007A7CB6" w:rsidRDefault="007A7CB6" w:rsidP="007A7CB6">
          <w:pPr>
            <w:pStyle w:val="04C46BA38B6F094185F7F47E20327AC9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247519978537F54999CE28FBF32A5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90D84-F9CC-2E41-A211-052CDCBCC59C}"/>
      </w:docPartPr>
      <w:docPartBody>
        <w:p w:rsidR="007A7CB6" w:rsidRDefault="007A7CB6" w:rsidP="007A7CB6">
          <w:pPr>
            <w:pStyle w:val="247519978537F54999CE28FBF32A5616"/>
          </w:pPr>
          <w:r>
            <w:t>Integer eleifend diam eu diam. Nam hendrerit. Nunc id nisi.</w:t>
          </w:r>
        </w:p>
      </w:docPartBody>
    </w:docPart>
    <w:docPart>
      <w:docPartPr>
        <w:name w:val="A9CD38F7BA9FF6459911ED650112B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9F8FC-11FC-0245-B1BE-690A2B4D37DB}"/>
      </w:docPartPr>
      <w:docPartBody>
        <w:p w:rsidR="00AB60FD" w:rsidRDefault="007A7CB6" w:rsidP="007A7CB6">
          <w:pPr>
            <w:pStyle w:val="A9CD38F7BA9FF6459911ED650112BA9B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5E"/>
    <w:rsid w:val="001D33B2"/>
    <w:rsid w:val="0031425E"/>
    <w:rsid w:val="007A7CB6"/>
    <w:rsid w:val="00AB60FD"/>
    <w:rsid w:val="00E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56E7FAC95F834EBCD63532C32B6F04">
    <w:name w:val="D356E7FAC95F834EBCD63532C32B6F04"/>
  </w:style>
  <w:style w:type="paragraph" w:customStyle="1" w:styleId="843BA6CD19E7ED4EB32BF9F032A422C6">
    <w:name w:val="843BA6CD19E7ED4EB32BF9F032A422C6"/>
  </w:style>
  <w:style w:type="paragraph" w:customStyle="1" w:styleId="F2F4A15E4750BA4D90065CA63C274C86">
    <w:name w:val="F2F4A15E4750BA4D90065CA63C274C86"/>
  </w:style>
  <w:style w:type="paragraph" w:customStyle="1" w:styleId="EEDA099E84A47D4984B0BEDDD8D6DF35">
    <w:name w:val="EEDA099E84A47D4984B0BEDDD8D6DF35"/>
  </w:style>
  <w:style w:type="paragraph" w:customStyle="1" w:styleId="209E873D8DFDC94B9CEF62B13F83DC92">
    <w:name w:val="209E873D8DFDC94B9CEF62B13F83DC92"/>
  </w:style>
  <w:style w:type="paragraph" w:customStyle="1" w:styleId="A1AF3CDB78ECF745BABC51EDC6C44F1D">
    <w:name w:val="A1AF3CDB78ECF745BABC51EDC6C44F1D"/>
  </w:style>
  <w:style w:type="paragraph" w:customStyle="1" w:styleId="7E46182D39778E44B7CC6F82B2124B24">
    <w:name w:val="7E46182D39778E44B7CC6F82B2124B24"/>
  </w:style>
  <w:style w:type="paragraph" w:customStyle="1" w:styleId="CE19739FE804044BADAEA9DD3EE828B1">
    <w:name w:val="CE19739FE804044BADAEA9DD3EE828B1"/>
  </w:style>
  <w:style w:type="paragraph" w:customStyle="1" w:styleId="ED69227C47A2834AB454FE779F3865FE">
    <w:name w:val="ED69227C47A2834AB454FE779F3865FE"/>
  </w:style>
  <w:style w:type="paragraph" w:customStyle="1" w:styleId="98CE60584260A54A8DD97F31D84A2DC0">
    <w:name w:val="98CE60584260A54A8DD97F31D84A2DC0"/>
  </w:style>
  <w:style w:type="paragraph" w:customStyle="1" w:styleId="101111C0B6359C40A11876DF7B35585B">
    <w:name w:val="101111C0B6359C40A11876DF7B35585B"/>
  </w:style>
  <w:style w:type="paragraph" w:customStyle="1" w:styleId="B03AA27B5C876E4DAB47A20379E3C27A">
    <w:name w:val="B03AA27B5C876E4DAB47A20379E3C27A"/>
  </w:style>
  <w:style w:type="paragraph" w:customStyle="1" w:styleId="D6CBDDDC5EA3E84693CADF241C145B6C">
    <w:name w:val="D6CBDDDC5EA3E84693CADF241C145B6C"/>
  </w:style>
  <w:style w:type="paragraph" w:customStyle="1" w:styleId="8EBC590168748849906431899F7E7562">
    <w:name w:val="8EBC590168748849906431899F7E7562"/>
  </w:style>
  <w:style w:type="paragraph" w:customStyle="1" w:styleId="5BBEBE81169EEB47B3E90027F2ED7772">
    <w:name w:val="5BBEBE81169EEB47B3E90027F2ED7772"/>
  </w:style>
  <w:style w:type="paragraph" w:customStyle="1" w:styleId="035E3BF381213046828C960A5DE387AE">
    <w:name w:val="035E3BF381213046828C960A5DE387AE"/>
  </w:style>
  <w:style w:type="paragraph" w:customStyle="1" w:styleId="94CC10C9EF79B3428AB4A6D1A2B49C03">
    <w:name w:val="94CC10C9EF79B3428AB4A6D1A2B49C03"/>
  </w:style>
  <w:style w:type="paragraph" w:customStyle="1" w:styleId="F4BFA33C7CC07C4CA2FCCA08B366DA78">
    <w:name w:val="F4BFA33C7CC07C4CA2FCCA08B366DA78"/>
  </w:style>
  <w:style w:type="paragraph" w:customStyle="1" w:styleId="38503B9E658DDA479209DB223FBB9821">
    <w:name w:val="38503B9E658DDA479209DB223FBB9821"/>
  </w:style>
  <w:style w:type="paragraph" w:customStyle="1" w:styleId="97D91C427D5F1347B3829632C988B2AB">
    <w:name w:val="97D91C427D5F1347B3829632C988B2AB"/>
  </w:style>
  <w:style w:type="paragraph" w:customStyle="1" w:styleId="B0740816274C0645A85C6DCEC20C266A">
    <w:name w:val="B0740816274C0645A85C6DCEC20C266A"/>
  </w:style>
  <w:style w:type="paragraph" w:customStyle="1" w:styleId="E4468DE5F36F2D4AAA04337B3D10C41C">
    <w:name w:val="E4468DE5F36F2D4AAA04337B3D10C41C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B701AA0FBCAD5840BFCAE97657BE06C0">
    <w:name w:val="B701AA0FBCAD5840BFCAE97657BE06C0"/>
  </w:style>
  <w:style w:type="paragraph" w:customStyle="1" w:styleId="2BABA868FADE774AB276FC472B174196">
    <w:name w:val="2BABA868FADE774AB276FC472B174196"/>
  </w:style>
  <w:style w:type="paragraph" w:customStyle="1" w:styleId="00EB6F15EEA9774C846CD098A2DFB483">
    <w:name w:val="00EB6F15EEA9774C846CD098A2DFB483"/>
    <w:rsid w:val="001D33B2"/>
  </w:style>
  <w:style w:type="paragraph" w:customStyle="1" w:styleId="6490287A4163354097B4841833182DAB">
    <w:name w:val="6490287A4163354097B4841833182DAB"/>
    <w:rsid w:val="001D33B2"/>
  </w:style>
  <w:style w:type="paragraph" w:customStyle="1" w:styleId="BAB2265CFE8EBD40B150D57E5AC62E43">
    <w:name w:val="BAB2265CFE8EBD40B150D57E5AC62E43"/>
    <w:rsid w:val="001D33B2"/>
  </w:style>
  <w:style w:type="paragraph" w:customStyle="1" w:styleId="B8FF52ED3D293B4F98D74E0C7787481C">
    <w:name w:val="B8FF52ED3D293B4F98D74E0C7787481C"/>
    <w:rsid w:val="001D33B2"/>
  </w:style>
  <w:style w:type="paragraph" w:customStyle="1" w:styleId="173B7EE65C1A6249901F489C638EC3FF">
    <w:name w:val="173B7EE65C1A6249901F489C638EC3FF"/>
    <w:rsid w:val="007A7CB6"/>
  </w:style>
  <w:style w:type="paragraph" w:customStyle="1" w:styleId="5E752846C01BB44C8F2475A5A2122086">
    <w:name w:val="5E752846C01BB44C8F2475A5A2122086"/>
    <w:rsid w:val="007A7CB6"/>
  </w:style>
  <w:style w:type="paragraph" w:customStyle="1" w:styleId="E1979BA595F285479CA9F2C85D2E1F63">
    <w:name w:val="E1979BA595F285479CA9F2C85D2E1F63"/>
    <w:rsid w:val="007A7CB6"/>
  </w:style>
  <w:style w:type="paragraph" w:customStyle="1" w:styleId="67B4B0A12183754597DFB6A54562BBDD">
    <w:name w:val="67B4B0A12183754597DFB6A54562BBDD"/>
    <w:rsid w:val="007A7CB6"/>
  </w:style>
  <w:style w:type="paragraph" w:customStyle="1" w:styleId="A0F3C941A7C34441BF0AD6F78543449E">
    <w:name w:val="A0F3C941A7C34441BF0AD6F78543449E"/>
    <w:rsid w:val="007A7CB6"/>
  </w:style>
  <w:style w:type="paragraph" w:customStyle="1" w:styleId="B09A4A49A816F64C80A04F13CEB8B8A0">
    <w:name w:val="B09A4A49A816F64C80A04F13CEB8B8A0"/>
    <w:rsid w:val="007A7CB6"/>
  </w:style>
  <w:style w:type="paragraph" w:customStyle="1" w:styleId="04AC61398229404FAB14FD57EFA993F5">
    <w:name w:val="04AC61398229404FAB14FD57EFA993F5"/>
    <w:rsid w:val="007A7CB6"/>
  </w:style>
  <w:style w:type="paragraph" w:customStyle="1" w:styleId="7684505033E8A44F84D60F29B0624FAF">
    <w:name w:val="7684505033E8A44F84D60F29B0624FAF"/>
    <w:rsid w:val="007A7CB6"/>
  </w:style>
  <w:style w:type="paragraph" w:customStyle="1" w:styleId="4906221C9A79034BAD6444ADBE61F763">
    <w:name w:val="4906221C9A79034BAD6444ADBE61F763"/>
    <w:rsid w:val="007A7CB6"/>
  </w:style>
  <w:style w:type="paragraph" w:customStyle="1" w:styleId="C2706CF679DCD94B9B76FF551882C1EE">
    <w:name w:val="C2706CF679DCD94B9B76FF551882C1EE"/>
    <w:rsid w:val="007A7CB6"/>
  </w:style>
  <w:style w:type="paragraph" w:customStyle="1" w:styleId="821E7CB5490D634690F8B188EE53D38B">
    <w:name w:val="821E7CB5490D634690F8B188EE53D38B"/>
    <w:rsid w:val="007A7CB6"/>
  </w:style>
  <w:style w:type="paragraph" w:customStyle="1" w:styleId="E265EE6653819A4AA63CCB8C5C353095">
    <w:name w:val="E265EE6653819A4AA63CCB8C5C353095"/>
    <w:rsid w:val="007A7CB6"/>
  </w:style>
  <w:style w:type="paragraph" w:customStyle="1" w:styleId="9FA333447F248A4B9FBD29D183F7C49C">
    <w:name w:val="9FA333447F248A4B9FBD29D183F7C49C"/>
    <w:rsid w:val="007A7CB6"/>
  </w:style>
  <w:style w:type="paragraph" w:customStyle="1" w:styleId="04C46BA38B6F094185F7F47E20327AC9">
    <w:name w:val="04C46BA38B6F094185F7F47E20327AC9"/>
    <w:rsid w:val="007A7CB6"/>
  </w:style>
  <w:style w:type="paragraph" w:customStyle="1" w:styleId="247519978537F54999CE28FBF32A5616">
    <w:name w:val="247519978537F54999CE28FBF32A5616"/>
    <w:rsid w:val="007A7CB6"/>
  </w:style>
  <w:style w:type="paragraph" w:customStyle="1" w:styleId="A9CD38F7BA9FF6459911ED650112BA9B">
    <w:name w:val="A9CD38F7BA9FF6459911ED650112BA9B"/>
    <w:rsid w:val="007A7CB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56E7FAC95F834EBCD63532C32B6F04">
    <w:name w:val="D356E7FAC95F834EBCD63532C32B6F04"/>
  </w:style>
  <w:style w:type="paragraph" w:customStyle="1" w:styleId="843BA6CD19E7ED4EB32BF9F032A422C6">
    <w:name w:val="843BA6CD19E7ED4EB32BF9F032A422C6"/>
  </w:style>
  <w:style w:type="paragraph" w:customStyle="1" w:styleId="F2F4A15E4750BA4D90065CA63C274C86">
    <w:name w:val="F2F4A15E4750BA4D90065CA63C274C86"/>
  </w:style>
  <w:style w:type="paragraph" w:customStyle="1" w:styleId="EEDA099E84A47D4984B0BEDDD8D6DF35">
    <w:name w:val="EEDA099E84A47D4984B0BEDDD8D6DF35"/>
  </w:style>
  <w:style w:type="paragraph" w:customStyle="1" w:styleId="209E873D8DFDC94B9CEF62B13F83DC92">
    <w:name w:val="209E873D8DFDC94B9CEF62B13F83DC92"/>
  </w:style>
  <w:style w:type="paragraph" w:customStyle="1" w:styleId="A1AF3CDB78ECF745BABC51EDC6C44F1D">
    <w:name w:val="A1AF3CDB78ECF745BABC51EDC6C44F1D"/>
  </w:style>
  <w:style w:type="paragraph" w:customStyle="1" w:styleId="7E46182D39778E44B7CC6F82B2124B24">
    <w:name w:val="7E46182D39778E44B7CC6F82B2124B24"/>
  </w:style>
  <w:style w:type="paragraph" w:customStyle="1" w:styleId="CE19739FE804044BADAEA9DD3EE828B1">
    <w:name w:val="CE19739FE804044BADAEA9DD3EE828B1"/>
  </w:style>
  <w:style w:type="paragraph" w:customStyle="1" w:styleId="ED69227C47A2834AB454FE779F3865FE">
    <w:name w:val="ED69227C47A2834AB454FE779F3865FE"/>
  </w:style>
  <w:style w:type="paragraph" w:customStyle="1" w:styleId="98CE60584260A54A8DD97F31D84A2DC0">
    <w:name w:val="98CE60584260A54A8DD97F31D84A2DC0"/>
  </w:style>
  <w:style w:type="paragraph" w:customStyle="1" w:styleId="101111C0B6359C40A11876DF7B35585B">
    <w:name w:val="101111C0B6359C40A11876DF7B35585B"/>
  </w:style>
  <w:style w:type="paragraph" w:customStyle="1" w:styleId="B03AA27B5C876E4DAB47A20379E3C27A">
    <w:name w:val="B03AA27B5C876E4DAB47A20379E3C27A"/>
  </w:style>
  <w:style w:type="paragraph" w:customStyle="1" w:styleId="D6CBDDDC5EA3E84693CADF241C145B6C">
    <w:name w:val="D6CBDDDC5EA3E84693CADF241C145B6C"/>
  </w:style>
  <w:style w:type="paragraph" w:customStyle="1" w:styleId="8EBC590168748849906431899F7E7562">
    <w:name w:val="8EBC590168748849906431899F7E7562"/>
  </w:style>
  <w:style w:type="paragraph" w:customStyle="1" w:styleId="5BBEBE81169EEB47B3E90027F2ED7772">
    <w:name w:val="5BBEBE81169EEB47B3E90027F2ED7772"/>
  </w:style>
  <w:style w:type="paragraph" w:customStyle="1" w:styleId="035E3BF381213046828C960A5DE387AE">
    <w:name w:val="035E3BF381213046828C960A5DE387AE"/>
  </w:style>
  <w:style w:type="paragraph" w:customStyle="1" w:styleId="94CC10C9EF79B3428AB4A6D1A2B49C03">
    <w:name w:val="94CC10C9EF79B3428AB4A6D1A2B49C03"/>
  </w:style>
  <w:style w:type="paragraph" w:customStyle="1" w:styleId="F4BFA33C7CC07C4CA2FCCA08B366DA78">
    <w:name w:val="F4BFA33C7CC07C4CA2FCCA08B366DA78"/>
  </w:style>
  <w:style w:type="paragraph" w:customStyle="1" w:styleId="38503B9E658DDA479209DB223FBB9821">
    <w:name w:val="38503B9E658DDA479209DB223FBB9821"/>
  </w:style>
  <w:style w:type="paragraph" w:customStyle="1" w:styleId="97D91C427D5F1347B3829632C988B2AB">
    <w:name w:val="97D91C427D5F1347B3829632C988B2AB"/>
  </w:style>
  <w:style w:type="paragraph" w:customStyle="1" w:styleId="B0740816274C0645A85C6DCEC20C266A">
    <w:name w:val="B0740816274C0645A85C6DCEC20C266A"/>
  </w:style>
  <w:style w:type="paragraph" w:customStyle="1" w:styleId="E4468DE5F36F2D4AAA04337B3D10C41C">
    <w:name w:val="E4468DE5F36F2D4AAA04337B3D10C41C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B701AA0FBCAD5840BFCAE97657BE06C0">
    <w:name w:val="B701AA0FBCAD5840BFCAE97657BE06C0"/>
  </w:style>
  <w:style w:type="paragraph" w:customStyle="1" w:styleId="2BABA868FADE774AB276FC472B174196">
    <w:name w:val="2BABA868FADE774AB276FC472B174196"/>
  </w:style>
  <w:style w:type="paragraph" w:customStyle="1" w:styleId="00EB6F15EEA9774C846CD098A2DFB483">
    <w:name w:val="00EB6F15EEA9774C846CD098A2DFB483"/>
    <w:rsid w:val="001D33B2"/>
  </w:style>
  <w:style w:type="paragraph" w:customStyle="1" w:styleId="6490287A4163354097B4841833182DAB">
    <w:name w:val="6490287A4163354097B4841833182DAB"/>
    <w:rsid w:val="001D33B2"/>
  </w:style>
  <w:style w:type="paragraph" w:customStyle="1" w:styleId="BAB2265CFE8EBD40B150D57E5AC62E43">
    <w:name w:val="BAB2265CFE8EBD40B150D57E5AC62E43"/>
    <w:rsid w:val="001D33B2"/>
  </w:style>
  <w:style w:type="paragraph" w:customStyle="1" w:styleId="B8FF52ED3D293B4F98D74E0C7787481C">
    <w:name w:val="B8FF52ED3D293B4F98D74E0C7787481C"/>
    <w:rsid w:val="001D33B2"/>
  </w:style>
  <w:style w:type="paragraph" w:customStyle="1" w:styleId="173B7EE65C1A6249901F489C638EC3FF">
    <w:name w:val="173B7EE65C1A6249901F489C638EC3FF"/>
    <w:rsid w:val="007A7CB6"/>
  </w:style>
  <w:style w:type="paragraph" w:customStyle="1" w:styleId="5E752846C01BB44C8F2475A5A2122086">
    <w:name w:val="5E752846C01BB44C8F2475A5A2122086"/>
    <w:rsid w:val="007A7CB6"/>
  </w:style>
  <w:style w:type="paragraph" w:customStyle="1" w:styleId="E1979BA595F285479CA9F2C85D2E1F63">
    <w:name w:val="E1979BA595F285479CA9F2C85D2E1F63"/>
    <w:rsid w:val="007A7CB6"/>
  </w:style>
  <w:style w:type="paragraph" w:customStyle="1" w:styleId="67B4B0A12183754597DFB6A54562BBDD">
    <w:name w:val="67B4B0A12183754597DFB6A54562BBDD"/>
    <w:rsid w:val="007A7CB6"/>
  </w:style>
  <w:style w:type="paragraph" w:customStyle="1" w:styleId="A0F3C941A7C34441BF0AD6F78543449E">
    <w:name w:val="A0F3C941A7C34441BF0AD6F78543449E"/>
    <w:rsid w:val="007A7CB6"/>
  </w:style>
  <w:style w:type="paragraph" w:customStyle="1" w:styleId="B09A4A49A816F64C80A04F13CEB8B8A0">
    <w:name w:val="B09A4A49A816F64C80A04F13CEB8B8A0"/>
    <w:rsid w:val="007A7CB6"/>
  </w:style>
  <w:style w:type="paragraph" w:customStyle="1" w:styleId="04AC61398229404FAB14FD57EFA993F5">
    <w:name w:val="04AC61398229404FAB14FD57EFA993F5"/>
    <w:rsid w:val="007A7CB6"/>
  </w:style>
  <w:style w:type="paragraph" w:customStyle="1" w:styleId="7684505033E8A44F84D60F29B0624FAF">
    <w:name w:val="7684505033E8A44F84D60F29B0624FAF"/>
    <w:rsid w:val="007A7CB6"/>
  </w:style>
  <w:style w:type="paragraph" w:customStyle="1" w:styleId="4906221C9A79034BAD6444ADBE61F763">
    <w:name w:val="4906221C9A79034BAD6444ADBE61F763"/>
    <w:rsid w:val="007A7CB6"/>
  </w:style>
  <w:style w:type="paragraph" w:customStyle="1" w:styleId="C2706CF679DCD94B9B76FF551882C1EE">
    <w:name w:val="C2706CF679DCD94B9B76FF551882C1EE"/>
    <w:rsid w:val="007A7CB6"/>
  </w:style>
  <w:style w:type="paragraph" w:customStyle="1" w:styleId="821E7CB5490D634690F8B188EE53D38B">
    <w:name w:val="821E7CB5490D634690F8B188EE53D38B"/>
    <w:rsid w:val="007A7CB6"/>
  </w:style>
  <w:style w:type="paragraph" w:customStyle="1" w:styleId="E265EE6653819A4AA63CCB8C5C353095">
    <w:name w:val="E265EE6653819A4AA63CCB8C5C353095"/>
    <w:rsid w:val="007A7CB6"/>
  </w:style>
  <w:style w:type="paragraph" w:customStyle="1" w:styleId="9FA333447F248A4B9FBD29D183F7C49C">
    <w:name w:val="9FA333447F248A4B9FBD29D183F7C49C"/>
    <w:rsid w:val="007A7CB6"/>
  </w:style>
  <w:style w:type="paragraph" w:customStyle="1" w:styleId="04C46BA38B6F094185F7F47E20327AC9">
    <w:name w:val="04C46BA38B6F094185F7F47E20327AC9"/>
    <w:rsid w:val="007A7CB6"/>
  </w:style>
  <w:style w:type="paragraph" w:customStyle="1" w:styleId="247519978537F54999CE28FBF32A5616">
    <w:name w:val="247519978537F54999CE28FBF32A5616"/>
    <w:rsid w:val="007A7CB6"/>
  </w:style>
  <w:style w:type="paragraph" w:customStyle="1" w:styleId="A9CD38F7BA9FF6459911ED650112BA9B">
    <w:name w:val="A9CD38F7BA9FF6459911ED650112BA9B"/>
    <w:rsid w:val="007A7C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utur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7E53A4-5A6F-3245-BA3C-F90F0A7E7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Vitae.dotx</Template>
  <TotalTime>2</TotalTime>
  <Pages>2</Pages>
  <Words>476</Words>
  <Characters>2718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Education</vt:lpstr>
      <vt:lpstr>Experience</vt:lpstr>
      <vt:lpstr>Publications/Presentations</vt:lpstr>
      <vt:lpstr>Research Experience</vt:lpstr>
      <vt:lpstr>Teaching Experience</vt:lpstr>
      <vt:lpstr>Professional Development</vt:lpstr>
      <vt:lpstr>Affiliations/Memberships</vt:lpstr>
      <vt:lpstr>Interests</vt:lpstr>
      <vt:lpstr>Experience</vt:lpstr>
    </vt:vector>
  </TitlesOfParts>
  <Manager/>
  <Company/>
  <LinksUpToDate>false</LinksUpToDate>
  <CharactersWithSpaces>3188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Sullivan</dc:creator>
  <cp:keywords/>
  <dc:description/>
  <cp:lastModifiedBy>Andrea Sullivan</cp:lastModifiedBy>
  <cp:revision>3</cp:revision>
  <cp:lastPrinted>2018-01-25T17:25:00Z</cp:lastPrinted>
  <dcterms:created xsi:type="dcterms:W3CDTF">2018-01-25T17:25:00Z</dcterms:created>
  <dcterms:modified xsi:type="dcterms:W3CDTF">2018-02-19T20:39:00Z</dcterms:modified>
  <cp:category/>
</cp:coreProperties>
</file>