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9C6856437DF94B9BBE471FA6263CAA10"/>
        </w:placeholder>
        <w:docPartList>
          <w:docPartGallery w:val="Quick Parts"/>
          <w:docPartCategory w:val=" Nombre del currículo"/>
        </w:docPartList>
      </w:sdtPr>
      <w:sdtEndPr/>
      <w:sdtContent>
        <w:p w:rsidR="008E0836" w:rsidRDefault="00722DA9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1BD752FD682B45DD9F9DC8B190098B2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45877">
                <w:t>Nora Melo Moore</w:t>
              </w:r>
            </w:sdtContent>
          </w:sdt>
        </w:p>
        <w:sdt>
          <w:sdtPr>
            <w:alias w:val="Dirección de correo electrónico"/>
            <w:tag w:val=""/>
            <w:id w:val="527535243"/>
            <w:placeholder>
              <w:docPart w:val="260B27A942834DFFB7AD426277A1C23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8E0836" w:rsidRDefault="00A45877">
              <w:pPr>
                <w:pStyle w:val="Sinespaciado"/>
              </w:pPr>
              <w:r>
                <w:t>noragueto@hotmail.com</w:t>
              </w:r>
            </w:p>
          </w:sdtContent>
        </w:sdt>
        <w:sdt>
          <w:sdtPr>
            <w:alias w:val="Dirección"/>
            <w:tag w:val=""/>
            <w:id w:val="539556739"/>
            <w:placeholder>
              <w:docPart w:val="5CAA7C95E0004F428055980679C9C9B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8E0836" w:rsidRDefault="00A45877">
              <w:pPr>
                <w:pStyle w:val="Sinespaciado"/>
              </w:pPr>
              <w:r>
                <w:t xml:space="preserve">Partida La </w:t>
              </w:r>
              <w:proofErr w:type="spellStart"/>
              <w:r>
                <w:t>Masiana</w:t>
              </w:r>
              <w:proofErr w:type="spellEnd"/>
              <w:r>
                <w:t xml:space="preserve"> Nº7</w:t>
              </w:r>
            </w:p>
          </w:sdtContent>
        </w:sdt>
        <w:sdt>
          <w:sdtPr>
            <w:alias w:val="Teléfono"/>
            <w:tag w:val=""/>
            <w:id w:val="1357783703"/>
            <w:placeholder>
              <w:docPart w:val="66F02D2BE76D4AD79B4C071C279E3C9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8E0836" w:rsidRDefault="00A45877">
              <w:pPr>
                <w:pStyle w:val="Sinespaciado"/>
              </w:pPr>
              <w:r>
                <w:t>Tel: 0034 627677221</w:t>
              </w:r>
            </w:p>
          </w:sdtContent>
        </w:sdt>
        <w:sdt>
          <w:sdtPr>
            <w:rPr>
              <w:rStyle w:val="Textodelmarcadordeposicin"/>
              <w:color w:val="000000"/>
            </w:rPr>
            <w:id w:val="1753779621"/>
            <w:placeholder>
              <w:docPart w:val="C537F14DD1724C828A3E50BBEF1366D9"/>
            </w:placeholder>
            <w:showingPlcHdr/>
            <w:text/>
          </w:sdtPr>
          <w:sdtEndPr>
            <w:rPr>
              <w:rStyle w:val="Textodelmarcadordeposicin"/>
            </w:rPr>
          </w:sdtEndPr>
          <w:sdtContent>
            <w:p w:rsidR="008E0836" w:rsidRDefault="00242E39">
              <w:r>
                <w:rPr>
                  <w:rStyle w:val="Textodelmarcadordeposicin"/>
                  <w:color w:val="000000"/>
                </w:rPr>
                <w:t>[Escriba su sitio web]</w:t>
              </w:r>
            </w:p>
          </w:sdtContent>
        </w:sdt>
        <w:p w:rsidR="008E0836" w:rsidRDefault="00722DA9"/>
      </w:sdtContent>
    </w:sdt>
    <w:p w:rsidR="008E0836" w:rsidRDefault="009D58F1">
      <w:pPr>
        <w:pStyle w:val="Encabezadodeseccin"/>
      </w:pPr>
      <w:r>
        <w:t>Objetivos</w:t>
      </w:r>
    </w:p>
    <w:p w:rsidR="008E0836" w:rsidRDefault="00A45877">
      <w:r>
        <w:t>Participar como voluntaria en Proyecto Pies Descalzos, Sede Barranquilla</w:t>
      </w:r>
      <w:r w:rsidR="002661E7">
        <w:t>.</w:t>
      </w:r>
    </w:p>
    <w:p w:rsidR="008E0836" w:rsidRDefault="009D58F1">
      <w:pPr>
        <w:pStyle w:val="Encabezadodeseccin"/>
      </w:pPr>
      <w:r>
        <w:t>Educación</w:t>
      </w:r>
    </w:p>
    <w:p w:rsidR="00A45877" w:rsidRDefault="00A45877">
      <w:pPr>
        <w:pStyle w:val="Subseccin"/>
      </w:pPr>
      <w:r>
        <w:t xml:space="preserve">Politécnico </w:t>
      </w:r>
      <w:proofErr w:type="spellStart"/>
      <w:r>
        <w:t>ColombianoJIC</w:t>
      </w:r>
      <w:proofErr w:type="spellEnd"/>
      <w:r>
        <w:t xml:space="preserve">, </w:t>
      </w:r>
      <w:proofErr w:type="spellStart"/>
      <w:r>
        <w:t>Medellin</w:t>
      </w:r>
      <w:proofErr w:type="spellEnd"/>
    </w:p>
    <w:p w:rsidR="00A45877" w:rsidRDefault="00A45877" w:rsidP="00A45877">
      <w:pPr>
        <w:pStyle w:val="Prrafodelista"/>
        <w:numPr>
          <w:ilvl w:val="0"/>
          <w:numId w:val="4"/>
        </w:numPr>
        <w:ind w:hanging="288"/>
      </w:pPr>
      <w:r>
        <w:t>Tecnóloga en Costes y Auditoría</w:t>
      </w:r>
    </w:p>
    <w:p w:rsidR="008E0836" w:rsidRDefault="00A45877">
      <w:pPr>
        <w:pStyle w:val="Subseccin"/>
      </w:pPr>
      <w:r>
        <w:t xml:space="preserve">City of London </w:t>
      </w:r>
      <w:proofErr w:type="spellStart"/>
      <w:r>
        <w:t>Polytechnic</w:t>
      </w:r>
      <w:proofErr w:type="spellEnd"/>
      <w:r>
        <w:t>, Londres</w:t>
      </w:r>
    </w:p>
    <w:p w:rsidR="008E0836" w:rsidRDefault="00A45877">
      <w:pPr>
        <w:pStyle w:val="Prrafodelista"/>
        <w:numPr>
          <w:ilvl w:val="0"/>
          <w:numId w:val="4"/>
        </w:numPr>
        <w:ind w:hanging="288"/>
      </w:pPr>
      <w:r>
        <w:t xml:space="preserve">English </w:t>
      </w:r>
      <w:proofErr w:type="spellStart"/>
      <w:r>
        <w:t>for</w:t>
      </w:r>
      <w:proofErr w:type="spellEnd"/>
      <w:r>
        <w:t xml:space="preserve"> Business and Commerce</w:t>
      </w:r>
    </w:p>
    <w:p w:rsidR="00242E39" w:rsidRDefault="00242E39">
      <w:pPr>
        <w:pStyle w:val="Encabezadodeseccin"/>
      </w:pPr>
    </w:p>
    <w:p w:rsidR="008E0836" w:rsidRDefault="009D58F1">
      <w:pPr>
        <w:pStyle w:val="Encabezadodeseccin"/>
      </w:pPr>
      <w:r>
        <w:t>Experiencia</w:t>
      </w:r>
    </w:p>
    <w:p w:rsidR="008E0836" w:rsidRPr="002661E7" w:rsidRDefault="002661E7">
      <w:pPr>
        <w:pStyle w:val="Subseccin"/>
      </w:pPr>
      <w:r w:rsidRPr="002661E7">
        <w:t xml:space="preserve">Politécnico </w:t>
      </w:r>
      <w:proofErr w:type="spellStart"/>
      <w:r w:rsidRPr="002661E7">
        <w:t>Grancolombiano</w:t>
      </w:r>
      <w:proofErr w:type="spellEnd"/>
      <w:r w:rsidR="00A45877" w:rsidRPr="002661E7">
        <w:t xml:space="preserve"> </w:t>
      </w:r>
    </w:p>
    <w:p w:rsidR="00A45877" w:rsidRPr="002661E7" w:rsidRDefault="00A45877">
      <w:pPr>
        <w:pStyle w:val="Subseccin"/>
        <w:rPr>
          <w:vanish/>
          <w:specVanish/>
        </w:rPr>
      </w:pPr>
    </w:p>
    <w:p w:rsidR="008E0836" w:rsidRDefault="009D58F1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  <w:r w:rsid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Bogotá</w:t>
      </w:r>
    </w:p>
    <w:p w:rsidR="002661E7" w:rsidRDefault="002661E7" w:rsidP="002661E7">
      <w:pPr>
        <w:rPr>
          <w:rStyle w:val="nfasis"/>
        </w:rPr>
      </w:pPr>
      <w:r>
        <w:rPr>
          <w:rStyle w:val="nfasisintenso"/>
        </w:rPr>
        <w:t>Profesora de contabilidad</w:t>
      </w:r>
      <w:r w:rsidR="00A45877">
        <w:rPr>
          <w:rStyle w:val="nfasisintenso"/>
        </w:rPr>
        <w:t xml:space="preserve"> </w:t>
      </w:r>
      <w:r w:rsidR="009D58F1">
        <w:rPr>
          <w:rStyle w:val="nfasisintenso"/>
        </w:rPr>
        <w:t xml:space="preserve"> </w:t>
      </w:r>
      <w:r>
        <w:rPr>
          <w:rStyle w:val="nfasis"/>
        </w:rPr>
        <w:t>1982-1985</w:t>
      </w:r>
    </w:p>
    <w:p w:rsidR="008E0836" w:rsidRDefault="002661E7" w:rsidP="002661E7">
      <w:pPr>
        <w:pStyle w:val="Prrafodelista"/>
        <w:numPr>
          <w:ilvl w:val="0"/>
          <w:numId w:val="5"/>
        </w:numPr>
      </w:pPr>
      <w:r>
        <w:t>Enseñanza de contabilidad General y Bancaria en las diferentes carreras que incluían esta asignatura en su programa</w:t>
      </w:r>
      <w:r w:rsidR="00A45877">
        <w:t>.</w:t>
      </w:r>
    </w:p>
    <w:p w:rsidR="00A45877" w:rsidRDefault="002661E7" w:rsidP="00A45877">
      <w:pPr>
        <w:pStyle w:val="Prrafodelista"/>
        <w:numPr>
          <w:ilvl w:val="0"/>
          <w:numId w:val="5"/>
        </w:numPr>
      </w:pPr>
      <w:r>
        <w:t>Preparación anticipada de los diferentes programas de desarrollo de la signatura</w:t>
      </w:r>
      <w:r w:rsidR="00A45877">
        <w:t>.</w:t>
      </w:r>
    </w:p>
    <w:p w:rsidR="00242E39" w:rsidRDefault="00242E39" w:rsidP="002661E7">
      <w:pPr>
        <w:pStyle w:val="Subseccin"/>
        <w:rPr>
          <w:lang w:val="en-US"/>
        </w:rPr>
      </w:pPr>
    </w:p>
    <w:p w:rsidR="002661E7" w:rsidRPr="00A45877" w:rsidRDefault="002661E7" w:rsidP="002661E7">
      <w:pPr>
        <w:pStyle w:val="Subseccin"/>
        <w:rPr>
          <w:lang w:val="en-US"/>
        </w:rPr>
      </w:pPr>
      <w:r w:rsidRPr="00A45877">
        <w:rPr>
          <w:lang w:val="en-US"/>
        </w:rPr>
        <w:t xml:space="preserve">LAWA (Latin American Women’s Aid) </w:t>
      </w:r>
    </w:p>
    <w:p w:rsidR="002661E7" w:rsidRPr="00A45877" w:rsidRDefault="002661E7" w:rsidP="002661E7">
      <w:pPr>
        <w:pStyle w:val="Subseccin"/>
        <w:rPr>
          <w:vanish/>
          <w:lang w:val="en-US"/>
          <w:specVanish/>
        </w:rPr>
      </w:pPr>
    </w:p>
    <w:p w:rsidR="002661E7" w:rsidRPr="002661E7" w:rsidRDefault="002661E7" w:rsidP="002661E7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n-US"/>
        </w:rPr>
      </w:pPr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n-US"/>
        </w:rPr>
        <w:t xml:space="preserve"> </w:t>
      </w:r>
      <w:proofErr w:type="spellStart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n-US"/>
        </w:rPr>
        <w:t>Londres</w:t>
      </w:r>
      <w:proofErr w:type="spellEnd"/>
      <w:proofErr w:type="gramStart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n-US"/>
        </w:rPr>
        <w:t>,  Islington</w:t>
      </w:r>
      <w:proofErr w:type="gramEnd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n-US"/>
        </w:rPr>
        <w:t xml:space="preserve">  Borough</w:t>
      </w:r>
    </w:p>
    <w:p w:rsidR="002661E7" w:rsidRPr="002661E7" w:rsidRDefault="002661E7" w:rsidP="002661E7">
      <w:pPr>
        <w:rPr>
          <w:rStyle w:val="nfasis"/>
          <w:lang w:val="en-US"/>
        </w:rPr>
      </w:pPr>
      <w:r w:rsidRPr="002661E7">
        <w:rPr>
          <w:rStyle w:val="nfasisintenso"/>
          <w:lang w:val="en-US"/>
        </w:rPr>
        <w:t xml:space="preserve">Housing </w:t>
      </w:r>
      <w:proofErr w:type="gramStart"/>
      <w:r w:rsidRPr="002661E7">
        <w:rPr>
          <w:rStyle w:val="nfasisintenso"/>
          <w:lang w:val="en-US"/>
        </w:rPr>
        <w:t xml:space="preserve">adviser  </w:t>
      </w:r>
      <w:r w:rsidRPr="002661E7">
        <w:rPr>
          <w:rStyle w:val="nfasis"/>
          <w:lang w:val="en-US"/>
        </w:rPr>
        <w:t>1988</w:t>
      </w:r>
      <w:proofErr w:type="gramEnd"/>
      <w:r w:rsidRPr="002661E7">
        <w:rPr>
          <w:rStyle w:val="nfasis"/>
          <w:lang w:val="en-US"/>
        </w:rPr>
        <w:t>-1990</w:t>
      </w:r>
    </w:p>
    <w:p w:rsidR="002661E7" w:rsidRDefault="002661E7" w:rsidP="002661E7">
      <w:pPr>
        <w:pStyle w:val="Prrafodelista"/>
        <w:numPr>
          <w:ilvl w:val="0"/>
          <w:numId w:val="5"/>
        </w:numPr>
      </w:pPr>
      <w:proofErr w:type="spellStart"/>
      <w:r>
        <w:t>Asoría</w:t>
      </w:r>
      <w:proofErr w:type="spellEnd"/>
      <w:r>
        <w:t xml:space="preserve"> a mujeres Latinoamericanas </w:t>
      </w:r>
      <w:r w:rsidR="00BC61CC">
        <w:t xml:space="preserve">que padecían violencia doméstica </w:t>
      </w:r>
      <w:r>
        <w:t>en necesidad de vivienda pública.</w:t>
      </w:r>
    </w:p>
    <w:p w:rsidR="002661E7" w:rsidRDefault="002661E7" w:rsidP="002661E7">
      <w:pPr>
        <w:pStyle w:val="Prrafodelista"/>
        <w:numPr>
          <w:ilvl w:val="0"/>
          <w:numId w:val="5"/>
        </w:numPr>
      </w:pPr>
      <w:r>
        <w:t>Acompañarlas para las entrevistas necesarias.</w:t>
      </w:r>
    </w:p>
    <w:p w:rsidR="00C144A1" w:rsidRDefault="00C144A1" w:rsidP="002661E7">
      <w:pPr>
        <w:pStyle w:val="Subseccin"/>
      </w:pPr>
    </w:p>
    <w:p w:rsidR="002661E7" w:rsidRPr="002661E7" w:rsidRDefault="002661E7" w:rsidP="002661E7">
      <w:pPr>
        <w:pStyle w:val="Subseccin"/>
      </w:pPr>
      <w:proofErr w:type="spellStart"/>
      <w:r w:rsidRPr="002661E7">
        <w:t>Colortex</w:t>
      </w:r>
      <w:proofErr w:type="spellEnd"/>
      <w:r w:rsidRPr="002661E7">
        <w:t xml:space="preserve"> 1967 SL </w:t>
      </w:r>
    </w:p>
    <w:p w:rsidR="002661E7" w:rsidRPr="002661E7" w:rsidRDefault="002661E7" w:rsidP="002661E7">
      <w:pPr>
        <w:pStyle w:val="Subseccin"/>
        <w:rPr>
          <w:vanish/>
          <w:specVanish/>
        </w:rPr>
      </w:pPr>
    </w:p>
    <w:p w:rsidR="002661E7" w:rsidRPr="002661E7" w:rsidRDefault="002661E7" w:rsidP="002661E7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  <w:proofErr w:type="spellStart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Ontinyent</w:t>
      </w:r>
      <w:proofErr w:type="spellEnd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, Valencia, España</w:t>
      </w:r>
    </w:p>
    <w:p w:rsidR="002661E7" w:rsidRPr="002661E7" w:rsidRDefault="002661E7" w:rsidP="002661E7">
      <w:pPr>
        <w:rPr>
          <w:rStyle w:val="nfasis"/>
        </w:rPr>
      </w:pPr>
      <w:r w:rsidRPr="002661E7">
        <w:rPr>
          <w:rStyle w:val="nfasisintenso"/>
        </w:rPr>
        <w:t>Administrativa de Importación/Exportaci</w:t>
      </w:r>
      <w:r>
        <w:rPr>
          <w:rStyle w:val="nfasisintenso"/>
        </w:rPr>
        <w:t>ón</w:t>
      </w:r>
      <w:r w:rsidRPr="002661E7">
        <w:rPr>
          <w:rStyle w:val="nfasisintenso"/>
        </w:rPr>
        <w:t xml:space="preserve">  </w:t>
      </w:r>
      <w:r w:rsidRPr="002661E7">
        <w:rPr>
          <w:rStyle w:val="nfasis"/>
        </w:rPr>
        <w:t>19</w:t>
      </w:r>
      <w:r>
        <w:rPr>
          <w:rStyle w:val="nfasis"/>
        </w:rPr>
        <w:t>92</w:t>
      </w:r>
      <w:r w:rsidRPr="002661E7">
        <w:rPr>
          <w:rStyle w:val="nfasis"/>
        </w:rPr>
        <w:t>-19</w:t>
      </w:r>
      <w:r>
        <w:rPr>
          <w:rStyle w:val="nfasis"/>
        </w:rPr>
        <w:t>98</w:t>
      </w:r>
    </w:p>
    <w:p w:rsidR="002661E7" w:rsidRDefault="002661E7" w:rsidP="002661E7">
      <w:pPr>
        <w:pStyle w:val="Prrafodelista"/>
        <w:numPr>
          <w:ilvl w:val="0"/>
          <w:numId w:val="5"/>
        </w:numPr>
      </w:pPr>
      <w:r>
        <w:t>Tramitar Importación de tejido crudo para la estampación.</w:t>
      </w:r>
    </w:p>
    <w:p w:rsidR="00C144A1" w:rsidRDefault="002661E7" w:rsidP="002661E7">
      <w:pPr>
        <w:pStyle w:val="Prrafodelista"/>
        <w:numPr>
          <w:ilvl w:val="0"/>
          <w:numId w:val="5"/>
        </w:numPr>
      </w:pPr>
      <w:r>
        <w:t>Compra de productos auxiliares para producto acabado</w:t>
      </w:r>
      <w:r w:rsidR="00C144A1">
        <w:t>.</w:t>
      </w:r>
    </w:p>
    <w:p w:rsidR="00441F72" w:rsidRDefault="00441F72" w:rsidP="002661E7">
      <w:pPr>
        <w:pStyle w:val="Prrafodelista"/>
        <w:numPr>
          <w:ilvl w:val="0"/>
          <w:numId w:val="5"/>
        </w:numPr>
      </w:pPr>
      <w:r>
        <w:t>Preparación de planificación mensual de las necesidades de Importación y Compras de auxiliares.</w:t>
      </w:r>
    </w:p>
    <w:p w:rsidR="002661E7" w:rsidRPr="002661E7" w:rsidRDefault="002661E7" w:rsidP="002661E7">
      <w:pPr>
        <w:pStyle w:val="Subseccin"/>
      </w:pPr>
      <w:proofErr w:type="spellStart"/>
      <w:r>
        <w:t>Patadegall</w:t>
      </w:r>
      <w:proofErr w:type="spellEnd"/>
      <w:r>
        <w:t xml:space="preserve"> SL</w:t>
      </w:r>
      <w:r w:rsidRPr="002661E7">
        <w:t xml:space="preserve"> </w:t>
      </w:r>
    </w:p>
    <w:p w:rsidR="002661E7" w:rsidRPr="002661E7" w:rsidRDefault="002661E7" w:rsidP="002661E7">
      <w:pPr>
        <w:pStyle w:val="Subseccin"/>
        <w:rPr>
          <w:vanish/>
          <w:specVanish/>
        </w:rPr>
      </w:pPr>
    </w:p>
    <w:p w:rsidR="002661E7" w:rsidRPr="002661E7" w:rsidRDefault="002661E7" w:rsidP="002661E7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  <w:proofErr w:type="spellStart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Ontinyent</w:t>
      </w:r>
      <w:proofErr w:type="spellEnd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, Valencia, España</w:t>
      </w:r>
    </w:p>
    <w:p w:rsidR="002661E7" w:rsidRPr="002661E7" w:rsidRDefault="002661E7" w:rsidP="002661E7">
      <w:pPr>
        <w:rPr>
          <w:rStyle w:val="nfasis"/>
        </w:rPr>
      </w:pPr>
      <w:r>
        <w:rPr>
          <w:rStyle w:val="nfasisintenso"/>
        </w:rPr>
        <w:t>Socia y Gerente</w:t>
      </w:r>
      <w:r w:rsidRPr="002661E7">
        <w:rPr>
          <w:rStyle w:val="nfasisintenso"/>
        </w:rPr>
        <w:t xml:space="preserve">  </w:t>
      </w:r>
      <w:r>
        <w:rPr>
          <w:rStyle w:val="nfasis"/>
        </w:rPr>
        <w:t>2006-2011</w:t>
      </w:r>
    </w:p>
    <w:p w:rsidR="00BC61CC" w:rsidRDefault="002661E7" w:rsidP="00BC61CC">
      <w:pPr>
        <w:pStyle w:val="Prrafodelista"/>
        <w:numPr>
          <w:ilvl w:val="0"/>
          <w:numId w:val="5"/>
        </w:numPr>
      </w:pPr>
      <w:r>
        <w:t>Diseño, fabricación y distribución de bolsos de mujer.</w:t>
      </w:r>
    </w:p>
    <w:p w:rsidR="00BC61CC" w:rsidRPr="002661E7" w:rsidRDefault="00BC61CC" w:rsidP="00BC61CC">
      <w:pPr>
        <w:pStyle w:val="Subseccin"/>
      </w:pPr>
      <w:r>
        <w:t>Caritas</w:t>
      </w:r>
      <w:r w:rsidRPr="002661E7">
        <w:t xml:space="preserve"> </w:t>
      </w:r>
    </w:p>
    <w:p w:rsidR="00BC61CC" w:rsidRPr="002661E7" w:rsidRDefault="00BC61CC" w:rsidP="00BC61CC">
      <w:pPr>
        <w:pStyle w:val="Subseccin"/>
        <w:numPr>
          <w:ilvl w:val="0"/>
          <w:numId w:val="5"/>
        </w:numPr>
        <w:rPr>
          <w:vanish/>
          <w:specVanish/>
        </w:rPr>
      </w:pPr>
    </w:p>
    <w:p w:rsidR="00BC61CC" w:rsidRPr="002661E7" w:rsidRDefault="00BC61CC" w:rsidP="00BC61CC">
      <w:pPr>
        <w:pStyle w:val="Sinespaciado"/>
        <w:ind w:left="360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  <w:proofErr w:type="spellStart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Ontinyent</w:t>
      </w:r>
      <w:proofErr w:type="spellEnd"/>
      <w:r w:rsidRPr="002661E7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, Valencia, España</w:t>
      </w:r>
    </w:p>
    <w:p w:rsidR="00BC61CC" w:rsidRDefault="00BC61CC" w:rsidP="00BC61CC">
      <w:pPr>
        <w:pStyle w:val="Encabezadodeseccin"/>
      </w:pPr>
      <w:r>
        <w:t xml:space="preserve">   2013-</w:t>
      </w:r>
    </w:p>
    <w:p w:rsidR="008E0836" w:rsidRDefault="00BC61CC" w:rsidP="002661E7">
      <w:pPr>
        <w:pStyle w:val="Prrafodelista"/>
        <w:numPr>
          <w:ilvl w:val="0"/>
          <w:numId w:val="5"/>
        </w:numPr>
      </w:pPr>
      <w:r>
        <w:t xml:space="preserve">Voluntaria proyecto educativo </w:t>
      </w:r>
      <w:proofErr w:type="spellStart"/>
      <w:r>
        <w:t>Sambori</w:t>
      </w:r>
      <w:proofErr w:type="spellEnd"/>
      <w:r>
        <w:t>, orientado a niños provenientes de familias desestructuradas. Talleres, repasos académicos y actividades lúdicas.</w:t>
      </w:r>
    </w:p>
    <w:p w:rsidR="00C144A1" w:rsidRDefault="00C144A1" w:rsidP="00C144A1">
      <w:pPr>
        <w:pStyle w:val="Encabezadodeseccin"/>
        <w:ind w:left="360"/>
      </w:pPr>
    </w:p>
    <w:p w:rsidR="00242E39" w:rsidRDefault="00242E39" w:rsidP="00C144A1">
      <w:pPr>
        <w:pStyle w:val="Encabezadodeseccin"/>
        <w:ind w:left="360"/>
      </w:pPr>
      <w:r>
        <w:t>aptitudes</w:t>
      </w:r>
    </w:p>
    <w:p w:rsidR="008E0836" w:rsidRDefault="00441F72" w:rsidP="00C144A1">
      <w:pPr>
        <w:pStyle w:val="Prrafodelista"/>
        <w:numPr>
          <w:ilvl w:val="0"/>
          <w:numId w:val="4"/>
        </w:numPr>
        <w:ind w:hanging="288"/>
      </w:pPr>
      <w:r>
        <w:t>In</w:t>
      </w:r>
      <w:r w:rsidR="00C144A1">
        <w:t>glés hablado y escrito</w:t>
      </w:r>
      <w:r w:rsidR="00C144A1" w:rsidRPr="00C144A1">
        <w:t xml:space="preserve"> </w:t>
      </w:r>
    </w:p>
    <w:p w:rsidR="00441F72" w:rsidRDefault="00441F72">
      <w:pPr>
        <w:pStyle w:val="Prrafodelista"/>
        <w:numPr>
          <w:ilvl w:val="0"/>
          <w:numId w:val="4"/>
        </w:numPr>
        <w:ind w:hanging="288"/>
      </w:pPr>
      <w:r>
        <w:t>Francés hablado y escrito</w:t>
      </w:r>
    </w:p>
    <w:p w:rsidR="008E0836" w:rsidRDefault="00441F72" w:rsidP="00242E39">
      <w:pPr>
        <w:pStyle w:val="Prrafodelista"/>
        <w:numPr>
          <w:ilvl w:val="0"/>
          <w:numId w:val="4"/>
        </w:numPr>
        <w:ind w:hanging="288"/>
      </w:pPr>
      <w:r>
        <w:t xml:space="preserve">Informática, nivel usuario ( </w:t>
      </w:r>
      <w:proofErr w:type="spellStart"/>
      <w:r>
        <w:t>words</w:t>
      </w:r>
      <w:proofErr w:type="spellEnd"/>
      <w:r>
        <w:t>, Excel, redes sociales, internet)</w:t>
      </w:r>
    </w:p>
    <w:p w:rsidR="00242E39" w:rsidRDefault="00242E39" w:rsidP="00242E39">
      <w:pPr>
        <w:pStyle w:val="Prrafodelista"/>
        <w:numPr>
          <w:ilvl w:val="0"/>
          <w:numId w:val="4"/>
        </w:numPr>
        <w:ind w:hanging="288"/>
      </w:pPr>
      <w:bookmarkStart w:id="0" w:name="_GoBack"/>
      <w:bookmarkEnd w:id="0"/>
      <w:r>
        <w:t xml:space="preserve">Manejo de redes sociales y participación en cursos de </w:t>
      </w:r>
      <w:proofErr w:type="spellStart"/>
      <w:r>
        <w:t>Instagram</w:t>
      </w:r>
      <w:proofErr w:type="spellEnd"/>
    </w:p>
    <w:sectPr w:rsidR="00242E39">
      <w:footerReference w:type="default" r:id="rId11"/>
      <w:headerReference w:type="first" r:id="rId12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DA9" w:rsidRDefault="00722DA9">
      <w:pPr>
        <w:spacing w:after="0" w:line="240" w:lineRule="auto"/>
      </w:pPr>
      <w:r>
        <w:separator/>
      </w:r>
    </w:p>
  </w:endnote>
  <w:endnote w:type="continuationSeparator" w:id="0">
    <w:p w:rsidR="00722DA9" w:rsidRDefault="0072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36" w:rsidRDefault="009D58F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8E0836" w:rsidRDefault="009D58F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E0836" w:rsidRDefault="009D58F1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Escribir nombre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8E0836" w:rsidRDefault="009D58F1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Escribir nombre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DA9" w:rsidRDefault="00722DA9">
      <w:pPr>
        <w:spacing w:after="0" w:line="240" w:lineRule="auto"/>
      </w:pPr>
      <w:r>
        <w:separator/>
      </w:r>
    </w:p>
  </w:footnote>
  <w:footnote w:type="continuationSeparator" w:id="0">
    <w:p w:rsidR="00722DA9" w:rsidRDefault="0072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36" w:rsidRDefault="009D58F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8E0836" w:rsidRDefault="008E08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C07EC5"/>
    <w:multiLevelType w:val="hybridMultilevel"/>
    <w:tmpl w:val="9588EE64"/>
    <w:lvl w:ilvl="0" w:tplc="E684F968">
      <w:start w:val="197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77"/>
    <w:rsid w:val="00242E39"/>
    <w:rsid w:val="002661E7"/>
    <w:rsid w:val="00441F72"/>
    <w:rsid w:val="00722DA9"/>
    <w:rsid w:val="008E0836"/>
    <w:rsid w:val="009D58F1"/>
    <w:rsid w:val="00A45877"/>
    <w:rsid w:val="00BC61CC"/>
    <w:rsid w:val="00C1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6856437DF94B9BBE471FA6263CA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46541-186B-4C51-80E8-AE57A5A922BB}"/>
      </w:docPartPr>
      <w:docPartBody>
        <w:p w:rsidR="00EC1FE9" w:rsidRDefault="00726258">
          <w:pPr>
            <w:pStyle w:val="9C6856437DF94B9BBE471FA6263CAA10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1BD752FD682B45DD9F9DC8B190098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DB0B5-DC72-47CB-BB11-EF330D657872}"/>
      </w:docPartPr>
      <w:docPartBody>
        <w:p w:rsidR="00EC1FE9" w:rsidRDefault="00726258">
          <w:pPr>
            <w:pStyle w:val="1BD752FD682B45DD9F9DC8B190098B28"/>
          </w:pPr>
          <w:r>
            <w:rPr>
              <w:rStyle w:val="Textodelmarcadordeposicin"/>
            </w:rPr>
            <w:t>[Escriba su nombre]</w:t>
          </w:r>
        </w:p>
      </w:docPartBody>
    </w:docPart>
    <w:docPart>
      <w:docPartPr>
        <w:name w:val="260B27A942834DFFB7AD426277A1C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16D95-EB7B-46E2-BB16-9B21E30B0888}"/>
      </w:docPartPr>
      <w:docPartBody>
        <w:p w:rsidR="00EC1FE9" w:rsidRDefault="00726258">
          <w:pPr>
            <w:pStyle w:val="260B27A942834DFFB7AD426277A1C23A"/>
          </w:pPr>
          <w:r>
            <w:rPr>
              <w:rStyle w:val="Textodelmarcadordeposicin"/>
              <w:color w:val="000000"/>
            </w:rPr>
            <w:t>[Escriba su correo electrónico]</w:t>
          </w:r>
        </w:p>
      </w:docPartBody>
    </w:docPart>
    <w:docPart>
      <w:docPartPr>
        <w:name w:val="5CAA7C95E0004F428055980679C9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67D7-5F36-4EB6-B93D-EDF0297D68A8}"/>
      </w:docPartPr>
      <w:docPartBody>
        <w:p w:rsidR="00EC1FE9" w:rsidRDefault="00726258">
          <w:pPr>
            <w:pStyle w:val="5CAA7C95E0004F428055980679C9C9B1"/>
          </w:pPr>
          <w:r>
            <w:rPr>
              <w:rStyle w:val="Textodelmarcadordeposicin"/>
              <w:color w:val="000000"/>
            </w:rPr>
            <w:t>[Escriba su dirección]</w:t>
          </w:r>
        </w:p>
      </w:docPartBody>
    </w:docPart>
    <w:docPart>
      <w:docPartPr>
        <w:name w:val="66F02D2BE76D4AD79B4C071C279E3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C2A80-3F68-4EB0-A560-F31F1171259C}"/>
      </w:docPartPr>
      <w:docPartBody>
        <w:p w:rsidR="00EC1FE9" w:rsidRDefault="00726258">
          <w:pPr>
            <w:pStyle w:val="66F02D2BE76D4AD79B4C071C279E3C9D"/>
          </w:pPr>
          <w:r>
            <w:rPr>
              <w:rStyle w:val="Textodelmarcadordeposicin"/>
              <w:color w:val="000000"/>
            </w:rPr>
            <w:t>[Escriba su número de teléfono]</w:t>
          </w:r>
        </w:p>
      </w:docPartBody>
    </w:docPart>
    <w:docPart>
      <w:docPartPr>
        <w:name w:val="C537F14DD1724C828A3E50BBEF13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6F121-0CF0-4AD6-A8BD-D85F939994CA}"/>
      </w:docPartPr>
      <w:docPartBody>
        <w:p w:rsidR="00EC1FE9" w:rsidRDefault="00726258">
          <w:pPr>
            <w:pStyle w:val="C537F14DD1724C828A3E50BBEF1366D9"/>
          </w:pPr>
          <w:r>
            <w:rPr>
              <w:rStyle w:val="Textodelmarcadordeposicin"/>
              <w:color w:val="000000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1D"/>
    <w:rsid w:val="00726258"/>
    <w:rsid w:val="00C70283"/>
    <w:rsid w:val="00EC1FE9"/>
    <w:rsid w:val="00F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9C6856437DF94B9BBE471FA6263CAA10">
    <w:name w:val="9C6856437DF94B9BBE471FA6263CAA10"/>
  </w:style>
  <w:style w:type="paragraph" w:customStyle="1" w:styleId="1BD752FD682B45DD9F9DC8B190098B28">
    <w:name w:val="1BD752FD682B45DD9F9DC8B190098B28"/>
  </w:style>
  <w:style w:type="paragraph" w:customStyle="1" w:styleId="260B27A942834DFFB7AD426277A1C23A">
    <w:name w:val="260B27A942834DFFB7AD426277A1C23A"/>
  </w:style>
  <w:style w:type="paragraph" w:customStyle="1" w:styleId="5CAA7C95E0004F428055980679C9C9B1">
    <w:name w:val="5CAA7C95E0004F428055980679C9C9B1"/>
  </w:style>
  <w:style w:type="paragraph" w:customStyle="1" w:styleId="66F02D2BE76D4AD79B4C071C279E3C9D">
    <w:name w:val="66F02D2BE76D4AD79B4C071C279E3C9D"/>
  </w:style>
  <w:style w:type="paragraph" w:customStyle="1" w:styleId="C537F14DD1724C828A3E50BBEF1366D9">
    <w:name w:val="C537F14DD1724C828A3E50BBEF1366D9"/>
  </w:style>
  <w:style w:type="paragraph" w:customStyle="1" w:styleId="D098B9801B6A4D58AC68BC3D0D358906">
    <w:name w:val="D098B9801B6A4D58AC68BC3D0D358906"/>
  </w:style>
  <w:style w:type="paragraph" w:customStyle="1" w:styleId="D78922AC48FC4C3DB2C504BE1FF6A4DA">
    <w:name w:val="D78922AC48FC4C3DB2C504BE1FF6A4DA"/>
  </w:style>
  <w:style w:type="paragraph" w:customStyle="1" w:styleId="50401D20739E47BCA6B2FC3A5454B910">
    <w:name w:val="50401D20739E47BCA6B2FC3A5454B91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1F497D" w:themeColor="text2"/>
    </w:rPr>
  </w:style>
  <w:style w:type="paragraph" w:customStyle="1" w:styleId="8679B215D6E8450ABD5FA24A8B16F157">
    <w:name w:val="8679B215D6E8450ABD5FA24A8B16F157"/>
  </w:style>
  <w:style w:type="paragraph" w:customStyle="1" w:styleId="79364286554C4FF7BCC3BE7597ADDFD2">
    <w:name w:val="79364286554C4FF7BCC3BE7597ADDFD2"/>
  </w:style>
  <w:style w:type="paragraph" w:customStyle="1" w:styleId="710BFBFAABA3444596DC601B30A9DF14">
    <w:name w:val="710BFBFAABA3444596DC601B30A9DF14"/>
  </w:style>
  <w:style w:type="paragraph" w:customStyle="1" w:styleId="8EE418CFD3D442F18136552E5E0BDE1A">
    <w:name w:val="8EE418CFD3D442F18136552E5E0BDE1A"/>
  </w:style>
  <w:style w:type="paragraph" w:customStyle="1" w:styleId="2CF3778CE2AC457DA0F0FD04A8CBB14F">
    <w:name w:val="2CF3778CE2AC457DA0F0FD04A8CBB14F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9689D63761AC44BCB0FBD31FFFD67304">
    <w:name w:val="9689D63761AC44BCB0FBD31FFFD67304"/>
  </w:style>
  <w:style w:type="paragraph" w:customStyle="1" w:styleId="5AE240178D394D8BB9ACF18901A18410">
    <w:name w:val="5AE240178D394D8BB9ACF18901A18410"/>
  </w:style>
  <w:style w:type="paragraph" w:customStyle="1" w:styleId="C87BB46E9E6840679A44EAE03181D367">
    <w:name w:val="C87BB46E9E6840679A44EAE03181D367"/>
  </w:style>
  <w:style w:type="paragraph" w:customStyle="1" w:styleId="080E11A0397045EBB7464E6BF3888AE7">
    <w:name w:val="080E11A0397045EBB7464E6BF3888AE7"/>
  </w:style>
  <w:style w:type="paragraph" w:customStyle="1" w:styleId="5DABF7E96AE14AFC94E8130BA179B85A">
    <w:name w:val="5DABF7E96AE14AFC94E8130BA179B85A"/>
    <w:rsid w:val="00F21E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9C6856437DF94B9BBE471FA6263CAA10">
    <w:name w:val="9C6856437DF94B9BBE471FA6263CAA10"/>
  </w:style>
  <w:style w:type="paragraph" w:customStyle="1" w:styleId="1BD752FD682B45DD9F9DC8B190098B28">
    <w:name w:val="1BD752FD682B45DD9F9DC8B190098B28"/>
  </w:style>
  <w:style w:type="paragraph" w:customStyle="1" w:styleId="260B27A942834DFFB7AD426277A1C23A">
    <w:name w:val="260B27A942834DFFB7AD426277A1C23A"/>
  </w:style>
  <w:style w:type="paragraph" w:customStyle="1" w:styleId="5CAA7C95E0004F428055980679C9C9B1">
    <w:name w:val="5CAA7C95E0004F428055980679C9C9B1"/>
  </w:style>
  <w:style w:type="paragraph" w:customStyle="1" w:styleId="66F02D2BE76D4AD79B4C071C279E3C9D">
    <w:name w:val="66F02D2BE76D4AD79B4C071C279E3C9D"/>
  </w:style>
  <w:style w:type="paragraph" w:customStyle="1" w:styleId="C537F14DD1724C828A3E50BBEF1366D9">
    <w:name w:val="C537F14DD1724C828A3E50BBEF1366D9"/>
  </w:style>
  <w:style w:type="paragraph" w:customStyle="1" w:styleId="D098B9801B6A4D58AC68BC3D0D358906">
    <w:name w:val="D098B9801B6A4D58AC68BC3D0D358906"/>
  </w:style>
  <w:style w:type="paragraph" w:customStyle="1" w:styleId="D78922AC48FC4C3DB2C504BE1FF6A4DA">
    <w:name w:val="D78922AC48FC4C3DB2C504BE1FF6A4DA"/>
  </w:style>
  <w:style w:type="paragraph" w:customStyle="1" w:styleId="50401D20739E47BCA6B2FC3A5454B910">
    <w:name w:val="50401D20739E47BCA6B2FC3A5454B91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1F497D" w:themeColor="text2"/>
    </w:rPr>
  </w:style>
  <w:style w:type="paragraph" w:customStyle="1" w:styleId="8679B215D6E8450ABD5FA24A8B16F157">
    <w:name w:val="8679B215D6E8450ABD5FA24A8B16F157"/>
  </w:style>
  <w:style w:type="paragraph" w:customStyle="1" w:styleId="79364286554C4FF7BCC3BE7597ADDFD2">
    <w:name w:val="79364286554C4FF7BCC3BE7597ADDFD2"/>
  </w:style>
  <w:style w:type="paragraph" w:customStyle="1" w:styleId="710BFBFAABA3444596DC601B30A9DF14">
    <w:name w:val="710BFBFAABA3444596DC601B30A9DF14"/>
  </w:style>
  <w:style w:type="paragraph" w:customStyle="1" w:styleId="8EE418CFD3D442F18136552E5E0BDE1A">
    <w:name w:val="8EE418CFD3D442F18136552E5E0BDE1A"/>
  </w:style>
  <w:style w:type="paragraph" w:customStyle="1" w:styleId="2CF3778CE2AC457DA0F0FD04A8CBB14F">
    <w:name w:val="2CF3778CE2AC457DA0F0FD04A8CBB14F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9689D63761AC44BCB0FBD31FFFD67304">
    <w:name w:val="9689D63761AC44BCB0FBD31FFFD67304"/>
  </w:style>
  <w:style w:type="paragraph" w:customStyle="1" w:styleId="5AE240178D394D8BB9ACF18901A18410">
    <w:name w:val="5AE240178D394D8BB9ACF18901A18410"/>
  </w:style>
  <w:style w:type="paragraph" w:customStyle="1" w:styleId="C87BB46E9E6840679A44EAE03181D367">
    <w:name w:val="C87BB46E9E6840679A44EAE03181D367"/>
  </w:style>
  <w:style w:type="paragraph" w:customStyle="1" w:styleId="080E11A0397045EBB7464E6BF3888AE7">
    <w:name w:val="080E11A0397045EBB7464E6BF3888AE7"/>
  </w:style>
  <w:style w:type="paragraph" w:customStyle="1" w:styleId="5DABF7E96AE14AFC94E8130BA179B85A">
    <w:name w:val="5DABF7E96AE14AFC94E8130BA179B85A"/>
    <w:rsid w:val="00F21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Partida La Masiana Nº7</CompanyAddress>
  <CompanyPhone>Tel: 0034 627677221</CompanyPhone>
  <CompanyFax/>
  <CompanyEmail>noragueto@hotmail.com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2D2C003-B279-4C9C-9312-E5507B7D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6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 Melo Moore</dc:creator>
  <cp:lastModifiedBy>Usuario de Windows</cp:lastModifiedBy>
  <cp:revision>3</cp:revision>
  <dcterms:created xsi:type="dcterms:W3CDTF">2018-01-15T13:50:00Z</dcterms:created>
  <dcterms:modified xsi:type="dcterms:W3CDTF">2018-01-15T13:56:00Z</dcterms:modified>
</cp:coreProperties>
</file>